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1E0" w:firstRow="1" w:lastRow="1" w:firstColumn="1" w:lastColumn="1" w:noHBand="0" w:noVBand="0"/>
      </w:tblPr>
      <w:tblGrid>
        <w:gridCol w:w="8787"/>
      </w:tblGrid>
      <w:tr w:rsidR="00951047" w14:paraId="242F5B00" w14:textId="77777777" w:rsidTr="00586E3E">
        <w:trPr>
          <w:trHeight w:val="961"/>
        </w:trPr>
        <w:tc>
          <w:tcPr>
            <w:tcW w:w="5000" w:type="pct"/>
          </w:tcPr>
          <w:p w14:paraId="510C00CB" w14:textId="77777777" w:rsidR="002276C2" w:rsidRDefault="00F44F08" w:rsidP="000E19A8">
            <w:pPr>
              <w:pStyle w:val="StylArial145bzarovnnnasted"/>
            </w:pPr>
            <w:r>
              <w:t>OSTRAVSKÁ UNIVERZITA</w:t>
            </w:r>
          </w:p>
          <w:p w14:paraId="54874FA0" w14:textId="60E44D9A" w:rsidR="002276C2" w:rsidRDefault="004C5584" w:rsidP="000E19A8">
            <w:pPr>
              <w:pStyle w:val="StylArial145bzarovnnnasted"/>
            </w:pPr>
            <w:r>
              <w:t>PŘÍRODOVĚDECKÁ FAKULTA</w:t>
            </w:r>
          </w:p>
          <w:p w14:paraId="66068BD5" w14:textId="658D9053" w:rsidR="00951047" w:rsidRDefault="004C5584" w:rsidP="002276C2">
            <w:pPr>
              <w:pStyle w:val="StylArial145bzarovnnnasted"/>
            </w:pPr>
            <w:r>
              <w:t>KATEDRA INFORMATIKY A POČÍTAČŮ</w:t>
            </w:r>
          </w:p>
        </w:tc>
      </w:tr>
      <w:tr w:rsidR="00951047" w14:paraId="22B6B069" w14:textId="77777777" w:rsidTr="00586E3E">
        <w:trPr>
          <w:trHeight w:val="11090"/>
        </w:trPr>
        <w:tc>
          <w:tcPr>
            <w:tcW w:w="5000" w:type="pct"/>
            <w:vAlign w:val="center"/>
          </w:tcPr>
          <w:p w14:paraId="47C2C2B3" w14:textId="15009155" w:rsidR="00951047" w:rsidRPr="00C547A0" w:rsidRDefault="004C5584" w:rsidP="00C547A0">
            <w:pPr>
              <w:pStyle w:val="nazevprace"/>
            </w:pPr>
            <w:r>
              <w:t>Návrh a implementace skladového systému na platformě .NET s využitím Blazoru</w:t>
            </w:r>
          </w:p>
          <w:p w14:paraId="15B4339B" w14:textId="77777777" w:rsidR="00951047" w:rsidRDefault="00951047" w:rsidP="000E19A8">
            <w:pPr>
              <w:jc w:val="center"/>
            </w:pPr>
          </w:p>
          <w:p w14:paraId="3D2C8E56" w14:textId="77777777" w:rsidR="00951047" w:rsidRDefault="00951047" w:rsidP="000E19A8">
            <w:pPr>
              <w:jc w:val="center"/>
            </w:pPr>
          </w:p>
          <w:p w14:paraId="715D4897" w14:textId="14E792AF" w:rsidR="00951047" w:rsidRDefault="004C4F98" w:rsidP="00951047">
            <w:pPr>
              <w:pStyle w:val="StylArial145bzarovnnnasted"/>
            </w:pPr>
            <w:r>
              <w:t>BAKALÁŘSKÁ</w:t>
            </w:r>
            <w:r w:rsidR="002276C2" w:rsidRPr="002276C2">
              <w:t xml:space="preserve"> PRÁCE</w:t>
            </w:r>
          </w:p>
        </w:tc>
      </w:tr>
      <w:tr w:rsidR="00951047" w14:paraId="15B754F4" w14:textId="77777777" w:rsidTr="00586E3E">
        <w:trPr>
          <w:trHeight w:val="961"/>
        </w:trPr>
        <w:tc>
          <w:tcPr>
            <w:tcW w:w="5000" w:type="pct"/>
          </w:tcPr>
          <w:p w14:paraId="559A60D1" w14:textId="7AA6071A" w:rsidR="00951047" w:rsidRPr="000E19A8" w:rsidRDefault="00951047" w:rsidP="000E19A8">
            <w:pPr>
              <w:pStyle w:val="StylArial145bzarovnnnasted"/>
              <w:jc w:val="left"/>
              <w:rPr>
                <w:rFonts w:cs="csr12"/>
                <w:szCs w:val="29"/>
              </w:rPr>
            </w:pPr>
            <w:r w:rsidRPr="00AF3C78">
              <w:t>Autor práce:</w:t>
            </w:r>
            <w:r w:rsidRPr="000E19A8">
              <w:rPr>
                <w:rFonts w:cs="csr12"/>
                <w:szCs w:val="29"/>
              </w:rPr>
              <w:t xml:space="preserve"> </w:t>
            </w:r>
            <w:r w:rsidRPr="000E19A8">
              <w:rPr>
                <w:rFonts w:cs="csr12"/>
                <w:szCs w:val="29"/>
              </w:rPr>
              <w:tab/>
            </w:r>
            <w:r w:rsidR="00FD28B1">
              <w:rPr>
                <w:rFonts w:cs="csr12"/>
                <w:szCs w:val="29"/>
              </w:rPr>
              <w:t xml:space="preserve">Tomáš </w:t>
            </w:r>
            <w:r w:rsidRPr="000E19A8">
              <w:rPr>
                <w:rFonts w:cs="csr12"/>
                <w:szCs w:val="29"/>
              </w:rPr>
              <w:t xml:space="preserve"> </w:t>
            </w:r>
          </w:p>
          <w:p w14:paraId="1E81265E" w14:textId="6962ED83" w:rsidR="00951047" w:rsidRPr="000E19A8" w:rsidRDefault="00951047" w:rsidP="000E19A8">
            <w:pPr>
              <w:pStyle w:val="StylArial145bzarovnnnasted"/>
              <w:jc w:val="left"/>
              <w:rPr>
                <w:rFonts w:cs="csr12"/>
                <w:szCs w:val="29"/>
              </w:rPr>
            </w:pPr>
            <w:r w:rsidRPr="00736B41">
              <w:rPr>
                <w:rStyle w:val="StylArial145bzarovnnnastedChar"/>
              </w:rPr>
              <w:t>Vedoucí práce:</w:t>
            </w:r>
            <w:r w:rsidRPr="000E19A8">
              <w:rPr>
                <w:rFonts w:cs="csr12"/>
                <w:szCs w:val="29"/>
              </w:rPr>
              <w:t xml:space="preserve"> </w:t>
            </w:r>
            <w:r w:rsidRPr="000E19A8">
              <w:rPr>
                <w:rFonts w:cs="csr12"/>
                <w:szCs w:val="29"/>
              </w:rPr>
              <w:tab/>
            </w:r>
            <w:r w:rsidR="00DE19F2" w:rsidRPr="00DE19F2">
              <w:rPr>
                <w:rFonts w:cs="csr12"/>
                <w:szCs w:val="29"/>
              </w:rPr>
              <w:t>Mgr. Robert Jarušek, Ph.D.</w:t>
            </w:r>
          </w:p>
          <w:p w14:paraId="5BA9A1F7" w14:textId="77777777" w:rsidR="00B362CD" w:rsidRDefault="00B362CD" w:rsidP="000E19A8">
            <w:pPr>
              <w:pStyle w:val="StylArial145bzarovnnnasted"/>
              <w:jc w:val="left"/>
            </w:pPr>
          </w:p>
        </w:tc>
      </w:tr>
      <w:tr w:rsidR="00951047" w14:paraId="5EF56DB5" w14:textId="77777777" w:rsidTr="00586E3E">
        <w:trPr>
          <w:trHeight w:val="62"/>
        </w:trPr>
        <w:tc>
          <w:tcPr>
            <w:tcW w:w="5000" w:type="pct"/>
          </w:tcPr>
          <w:p w14:paraId="3542CE69" w14:textId="0760BA5E" w:rsidR="00951047" w:rsidRDefault="00DE19F2" w:rsidP="00AE73A9">
            <w:pPr>
              <w:pStyle w:val="StylArial145bzarovnnnasted"/>
            </w:pPr>
            <w:r>
              <w:t>2023</w:t>
            </w:r>
          </w:p>
        </w:tc>
      </w:tr>
    </w:tbl>
    <w:p w14:paraId="7A96E537" w14:textId="61CEFA98" w:rsidR="00D23655" w:rsidRDefault="00D23655" w:rsidP="00AE73A9"/>
    <w:tbl>
      <w:tblPr>
        <w:tblW w:w="5000" w:type="pct"/>
        <w:tblLook w:val="01E0" w:firstRow="1" w:lastRow="1" w:firstColumn="1" w:lastColumn="1" w:noHBand="0" w:noVBand="0"/>
      </w:tblPr>
      <w:tblGrid>
        <w:gridCol w:w="8787"/>
      </w:tblGrid>
      <w:tr w:rsidR="00D23655" w14:paraId="4097014C" w14:textId="77777777" w:rsidTr="00586E3E">
        <w:trPr>
          <w:trHeight w:val="951"/>
        </w:trPr>
        <w:tc>
          <w:tcPr>
            <w:tcW w:w="5000" w:type="pct"/>
          </w:tcPr>
          <w:p w14:paraId="09E46C30" w14:textId="77777777" w:rsidR="00D23655" w:rsidRDefault="00D23655" w:rsidP="00136837">
            <w:pPr>
              <w:pStyle w:val="StylArial145bzarovnnnasted"/>
            </w:pPr>
            <w:r>
              <w:lastRenderedPageBreak/>
              <w:t>UNIVERSITY OF OSTRAVA</w:t>
            </w:r>
          </w:p>
          <w:p w14:paraId="33F07C7A" w14:textId="1DB31BD4" w:rsidR="00FD28B1" w:rsidRDefault="00FD28B1" w:rsidP="00136837">
            <w:pPr>
              <w:pStyle w:val="StylArial145bzarovnnnasted"/>
            </w:pPr>
            <w:r>
              <w:t>FACULTY OF SCIENCE</w:t>
            </w:r>
          </w:p>
          <w:p w14:paraId="6458E005" w14:textId="13A76B88" w:rsidR="00D23655" w:rsidRDefault="00D23655" w:rsidP="00136837">
            <w:pPr>
              <w:pStyle w:val="StylArial145bzarovnnnasted"/>
            </w:pPr>
            <w:r>
              <w:t xml:space="preserve">DEPARTMENT </w:t>
            </w:r>
            <w:r w:rsidR="00FD28B1">
              <w:t>OF INFORMATICS AND COMPUTERS</w:t>
            </w:r>
          </w:p>
        </w:tc>
      </w:tr>
      <w:tr w:rsidR="00D23655" w14:paraId="27B067C2" w14:textId="77777777" w:rsidTr="00586E3E">
        <w:trPr>
          <w:trHeight w:val="11128"/>
        </w:trPr>
        <w:tc>
          <w:tcPr>
            <w:tcW w:w="5000" w:type="pct"/>
            <w:vAlign w:val="center"/>
          </w:tcPr>
          <w:p w14:paraId="7C19A682" w14:textId="56D19C96" w:rsidR="00D23655" w:rsidRPr="00FD28B1" w:rsidRDefault="00FD28B1" w:rsidP="00136837">
            <w:pPr>
              <w:pStyle w:val="nazevprace"/>
              <w:rPr>
                <w:lang w:val="en-US"/>
              </w:rPr>
            </w:pPr>
            <w:r w:rsidRPr="00FD28B1">
              <w:rPr>
                <w:lang w:val="en-US"/>
              </w:rPr>
              <w:t>Design and implementation of warehouse system on the .NET platform using Blazor</w:t>
            </w:r>
          </w:p>
          <w:p w14:paraId="7F15CAA0" w14:textId="77777777" w:rsidR="00D23655" w:rsidRDefault="00D23655" w:rsidP="00136837">
            <w:pPr>
              <w:jc w:val="center"/>
            </w:pPr>
          </w:p>
          <w:p w14:paraId="020B50A5" w14:textId="77777777" w:rsidR="00D23655" w:rsidRDefault="00D23655" w:rsidP="00136837">
            <w:pPr>
              <w:jc w:val="center"/>
            </w:pPr>
          </w:p>
          <w:p w14:paraId="07216871" w14:textId="3F21A40C" w:rsidR="00D23655" w:rsidRDefault="00FD28B1" w:rsidP="00136837">
            <w:pPr>
              <w:pStyle w:val="StylArial145bzarovnnnasted"/>
            </w:pPr>
            <w:r>
              <w:t xml:space="preserve">BACHELOR </w:t>
            </w:r>
            <w:r w:rsidR="00D23655" w:rsidRPr="002276C2">
              <w:t>THESIS</w:t>
            </w:r>
          </w:p>
        </w:tc>
      </w:tr>
      <w:tr w:rsidR="00D23655" w14:paraId="7B3A78C8" w14:textId="77777777" w:rsidTr="00586E3E">
        <w:trPr>
          <w:trHeight w:val="966"/>
        </w:trPr>
        <w:tc>
          <w:tcPr>
            <w:tcW w:w="5000" w:type="pct"/>
          </w:tcPr>
          <w:p w14:paraId="35894A7F" w14:textId="334D1C48" w:rsidR="00D23655" w:rsidRPr="00AE73A9" w:rsidRDefault="00D23655" w:rsidP="00136837">
            <w:r w:rsidRPr="00552EF3">
              <w:rPr>
                <w:rStyle w:val="StylArial145bzarovnnnastedChar"/>
                <w:lang w:val="en-US"/>
              </w:rPr>
              <w:t>Author</w:t>
            </w:r>
            <w:r w:rsidRPr="00736B41">
              <w:rPr>
                <w:rStyle w:val="StylArial145bzarovnnnastedChar"/>
              </w:rPr>
              <w:t>:</w:t>
            </w:r>
            <w:r>
              <w:rPr>
                <w:rStyle w:val="StylArial145bzarovnnnastedChar"/>
              </w:rPr>
              <w:t xml:space="preserve"> </w:t>
            </w:r>
            <w:bookmarkStart w:id="0" w:name="name"/>
            <w:r>
              <w:rPr>
                <w:rStyle w:val="StylArial145bzarovnnnastedChar"/>
              </w:rPr>
              <w:tab/>
            </w:r>
            <w:r>
              <w:rPr>
                <w:rStyle w:val="StylArial145bzarovnnnastedChar"/>
              </w:rPr>
              <w:tab/>
            </w:r>
            <w:bookmarkEnd w:id="0"/>
            <w:r w:rsidR="00FD28B1">
              <w:rPr>
                <w:rStyle w:val="StylArial145bzarovnnnastedChar"/>
              </w:rPr>
              <w:t>Tomáš Kocůrek</w:t>
            </w:r>
          </w:p>
          <w:p w14:paraId="6EFBAA3C" w14:textId="24A853D0" w:rsidR="00D23655" w:rsidRDefault="00D23655" w:rsidP="00136837">
            <w:pPr>
              <w:pStyle w:val="StylArial145bzarovnnnasted"/>
              <w:jc w:val="left"/>
            </w:pPr>
            <w:r w:rsidRPr="00736B41">
              <w:rPr>
                <w:rStyle w:val="StylArial145bzarovnnnastedChar"/>
              </w:rPr>
              <w:t>Supervisor:</w:t>
            </w:r>
            <w:r w:rsidRPr="00AE73A9">
              <w:t xml:space="preserve"> </w:t>
            </w:r>
            <w:bookmarkStart w:id="1" w:name="supervisor"/>
            <w:r>
              <w:tab/>
            </w:r>
            <w:bookmarkEnd w:id="1"/>
            <w:r w:rsidR="00FD28B1" w:rsidRPr="00DE19F2">
              <w:rPr>
                <w:rFonts w:cs="csr12"/>
                <w:szCs w:val="29"/>
              </w:rPr>
              <w:t>Mgr. Robert Jarušek, Ph.</w:t>
            </w:r>
            <w:r w:rsidR="00FD28B1">
              <w:rPr>
                <w:rFonts w:cs="csr12"/>
                <w:szCs w:val="29"/>
              </w:rPr>
              <w:t>D.</w:t>
            </w:r>
          </w:p>
          <w:p w14:paraId="47BEBBE1" w14:textId="77777777" w:rsidR="00D23655" w:rsidRDefault="00D23655" w:rsidP="00136837">
            <w:pPr>
              <w:pStyle w:val="StylArial145bzarovnnnasted"/>
              <w:jc w:val="left"/>
            </w:pPr>
          </w:p>
        </w:tc>
      </w:tr>
      <w:tr w:rsidR="00D23655" w14:paraId="4D81C099" w14:textId="77777777" w:rsidTr="00586E3E">
        <w:trPr>
          <w:trHeight w:val="317"/>
        </w:trPr>
        <w:tc>
          <w:tcPr>
            <w:tcW w:w="5000" w:type="pct"/>
          </w:tcPr>
          <w:p w14:paraId="0D388CE4" w14:textId="1990E53C" w:rsidR="00D23655" w:rsidRDefault="00552EF3" w:rsidP="00136837">
            <w:pPr>
              <w:pStyle w:val="StylArial145bzarovnnnasted"/>
            </w:pPr>
            <w:r>
              <w:t>2023</w:t>
            </w:r>
          </w:p>
        </w:tc>
      </w:tr>
    </w:tbl>
    <w:p w14:paraId="05C68926" w14:textId="77777777" w:rsidR="00704E93" w:rsidRDefault="00D23655" w:rsidP="00704E93">
      <w:r>
        <w:br w:type="page"/>
      </w:r>
      <w:r w:rsidR="00704E93">
        <w:lastRenderedPageBreak/>
        <w:t>(Zadání vysokoškolské kvalifikační práce)</w:t>
      </w:r>
    </w:p>
    <w:p w14:paraId="2C8828EF" w14:textId="77777777" w:rsidR="00004B70" w:rsidRDefault="00004B70" w:rsidP="00704E93">
      <w:pPr>
        <w:pStyle w:val="Nadpisy-AbstraktObsah"/>
      </w:pPr>
    </w:p>
    <w:p w14:paraId="7E972027" w14:textId="77777777" w:rsidR="00B746B7" w:rsidRDefault="00B746B7" w:rsidP="00BC793A">
      <w:pPr>
        <w:pStyle w:val="normlntext"/>
      </w:pPr>
    </w:p>
    <w:p w14:paraId="06B97561" w14:textId="77777777" w:rsidR="00004B70" w:rsidRPr="00004B70" w:rsidRDefault="00B746B7" w:rsidP="00004B70">
      <w:pPr>
        <w:pStyle w:val="Nadpisy-AbstraktObsah"/>
      </w:pPr>
      <w:r>
        <w:br w:type="page"/>
      </w:r>
      <w:bookmarkStart w:id="2" w:name="_Toc209253201"/>
      <w:bookmarkStart w:id="3" w:name="_Toc209253388"/>
      <w:bookmarkStart w:id="4" w:name="_Toc209253640"/>
      <w:bookmarkStart w:id="5" w:name="_Toc209321242"/>
      <w:bookmarkStart w:id="6" w:name="_Toc209321406"/>
      <w:r w:rsidR="00004B70" w:rsidRPr="00004B70">
        <w:lastRenderedPageBreak/>
        <w:t>ABSTRAKT</w:t>
      </w:r>
      <w:bookmarkEnd w:id="2"/>
      <w:bookmarkEnd w:id="3"/>
      <w:bookmarkEnd w:id="4"/>
      <w:bookmarkEnd w:id="5"/>
      <w:bookmarkEnd w:id="6"/>
    </w:p>
    <w:p w14:paraId="13D8AB6F" w14:textId="77777777" w:rsidR="00004B70" w:rsidRPr="00004B70" w:rsidRDefault="00004B70" w:rsidP="00004B70">
      <w:pPr>
        <w:spacing w:after="120" w:line="360" w:lineRule="auto"/>
        <w:jc w:val="both"/>
        <w:rPr>
          <w:rFonts w:ascii="Times New Roman" w:hAnsi="Times New Roman"/>
        </w:rPr>
      </w:pPr>
      <w:r w:rsidRPr="00004B70">
        <w:rPr>
          <w:rFonts w:ascii="Times New Roman" w:hAnsi="Times New Roman"/>
        </w:rPr>
        <w:t>Český text abstraktu</w:t>
      </w:r>
    </w:p>
    <w:p w14:paraId="7A3586B4" w14:textId="77777777" w:rsidR="00004B70" w:rsidRPr="00004B70" w:rsidRDefault="00004B70" w:rsidP="00004B70">
      <w:pPr>
        <w:spacing w:after="120" w:line="360" w:lineRule="auto"/>
        <w:jc w:val="both"/>
        <w:rPr>
          <w:i/>
        </w:rPr>
      </w:pPr>
      <w:r w:rsidRPr="00004B70">
        <w:rPr>
          <w:i/>
        </w:rPr>
        <w:t>Klíčová slova:</w:t>
      </w:r>
    </w:p>
    <w:p w14:paraId="727DAF3C" w14:textId="77777777" w:rsidR="00004B70" w:rsidRPr="00004B70" w:rsidRDefault="00004B70" w:rsidP="00004B70">
      <w:pPr>
        <w:spacing w:after="120" w:line="360" w:lineRule="auto"/>
        <w:jc w:val="both"/>
        <w:rPr>
          <w:i/>
        </w:rPr>
      </w:pPr>
      <w:r w:rsidRPr="00004B70">
        <w:rPr>
          <w:i/>
        </w:rPr>
        <w:t>(klíčová slova vypsaná na řádku, oddělená od sebe čárkami)</w:t>
      </w:r>
    </w:p>
    <w:p w14:paraId="5AB876C6" w14:textId="77777777" w:rsidR="00004B70" w:rsidRPr="00004B70" w:rsidRDefault="00004B70" w:rsidP="00004B70">
      <w:pPr>
        <w:spacing w:after="120" w:line="360" w:lineRule="auto"/>
        <w:jc w:val="both"/>
        <w:rPr>
          <w:i/>
        </w:rPr>
      </w:pPr>
    </w:p>
    <w:p w14:paraId="71B16C02" w14:textId="77777777" w:rsidR="00004B70" w:rsidRPr="00004B70" w:rsidRDefault="00004B70" w:rsidP="00004B70">
      <w:pPr>
        <w:spacing w:after="120" w:line="360" w:lineRule="auto"/>
        <w:jc w:val="both"/>
        <w:rPr>
          <w:i/>
        </w:rPr>
      </w:pPr>
    </w:p>
    <w:p w14:paraId="3E898003" w14:textId="77777777" w:rsidR="00004B70" w:rsidRPr="00004B70" w:rsidRDefault="00004B70" w:rsidP="00004B70">
      <w:pPr>
        <w:spacing w:before="120" w:after="360"/>
        <w:outlineLvl w:val="0"/>
        <w:rPr>
          <w:rFonts w:ascii="Times New Roman" w:hAnsi="Times New Roman"/>
          <w:b/>
          <w:bCs/>
          <w:caps/>
          <w:kern w:val="28"/>
          <w:sz w:val="32"/>
          <w:szCs w:val="28"/>
        </w:rPr>
      </w:pPr>
      <w:bookmarkStart w:id="7" w:name="_Toc209253202"/>
      <w:bookmarkStart w:id="8" w:name="_Toc209253389"/>
      <w:bookmarkStart w:id="9" w:name="_Toc209253641"/>
      <w:bookmarkStart w:id="10" w:name="_Toc209321243"/>
      <w:bookmarkStart w:id="11" w:name="_Toc209321407"/>
      <w:r w:rsidRPr="00004B70">
        <w:rPr>
          <w:rFonts w:ascii="Times New Roman" w:hAnsi="Times New Roman"/>
          <w:b/>
          <w:bCs/>
          <w:caps/>
          <w:kern w:val="28"/>
          <w:sz w:val="32"/>
          <w:szCs w:val="28"/>
        </w:rPr>
        <w:t>ABSTRACT</w:t>
      </w:r>
      <w:bookmarkEnd w:id="7"/>
      <w:bookmarkEnd w:id="8"/>
      <w:bookmarkEnd w:id="9"/>
      <w:bookmarkEnd w:id="10"/>
      <w:bookmarkEnd w:id="11"/>
    </w:p>
    <w:p w14:paraId="3C00D386" w14:textId="77777777" w:rsidR="00004B70" w:rsidRPr="00552EF3" w:rsidRDefault="00004B70" w:rsidP="00004B70">
      <w:pPr>
        <w:spacing w:after="120" w:line="360" w:lineRule="auto"/>
        <w:jc w:val="both"/>
        <w:rPr>
          <w:rFonts w:ascii="Times New Roman" w:hAnsi="Times New Roman"/>
          <w:lang w:val="en-US"/>
        </w:rPr>
      </w:pPr>
      <w:r w:rsidRPr="00552EF3">
        <w:rPr>
          <w:rFonts w:ascii="Times New Roman" w:hAnsi="Times New Roman"/>
          <w:lang w:val="en-US"/>
        </w:rPr>
        <w:t>The text of the abstract.</w:t>
      </w:r>
    </w:p>
    <w:p w14:paraId="06BF8CC2" w14:textId="77777777" w:rsidR="00004B70" w:rsidRPr="00552EF3" w:rsidRDefault="00004B70" w:rsidP="00004B70">
      <w:pPr>
        <w:spacing w:after="120" w:line="360" w:lineRule="auto"/>
        <w:jc w:val="both"/>
        <w:rPr>
          <w:i/>
          <w:lang w:val="en-US"/>
        </w:rPr>
      </w:pPr>
      <w:r w:rsidRPr="00552EF3">
        <w:rPr>
          <w:i/>
          <w:lang w:val="en-US"/>
        </w:rPr>
        <w:t>Keywords:</w:t>
      </w:r>
    </w:p>
    <w:p w14:paraId="7D87901E" w14:textId="77777777" w:rsidR="00C547A0" w:rsidRDefault="00C547A0" w:rsidP="00BC793A">
      <w:pPr>
        <w:pStyle w:val="normlntext"/>
      </w:pPr>
    </w:p>
    <w:p w14:paraId="54B0BE17" w14:textId="77777777" w:rsidR="00004B70" w:rsidRDefault="00163294" w:rsidP="00004B70">
      <w:pPr>
        <w:pStyle w:val="Nadpisy-AbstraktObsah"/>
      </w:pPr>
      <w:r>
        <w:br w:type="page"/>
      </w:r>
      <w:r w:rsidR="00004B70">
        <w:lastRenderedPageBreak/>
        <w:t>čestné prohlášení</w:t>
      </w:r>
    </w:p>
    <w:p w14:paraId="1B79677A" w14:textId="77777777" w:rsidR="00004B70" w:rsidRDefault="00004B70" w:rsidP="00004B70">
      <w:pPr>
        <w:pStyle w:val="Nadpisy-AbstraktObsah"/>
      </w:pPr>
    </w:p>
    <w:p w14:paraId="1B83751C" w14:textId="77777777" w:rsidR="00004B70" w:rsidRDefault="00004B70" w:rsidP="00004B70">
      <w:pPr>
        <w:pStyle w:val="normlntext"/>
      </w:pPr>
      <w:r w:rsidRPr="00EF2093">
        <w:t>Já, níže podepsaný/á student/ka, tímto čestně prohlašuji, že text mnou odevzdané závěrečné práce v písemné podobě je totožný s textem závěrečné práce vloženým v databázi DIPL2.</w:t>
      </w:r>
    </w:p>
    <w:p w14:paraId="1D307915" w14:textId="77777777" w:rsidR="00004B70" w:rsidRDefault="00004B70" w:rsidP="00004B70">
      <w:r>
        <w:t xml:space="preserve">                                                                                                            </w:t>
      </w:r>
    </w:p>
    <w:p w14:paraId="67A1E029" w14:textId="77777777" w:rsidR="00004B70" w:rsidRDefault="00004B70" w:rsidP="00004B70"/>
    <w:p w14:paraId="48217450" w14:textId="77777777" w:rsidR="00004B70" w:rsidRDefault="00004B70" w:rsidP="00004B70"/>
    <w:p w14:paraId="4677FEB9" w14:textId="77777777" w:rsidR="00004B70" w:rsidRDefault="00004B70" w:rsidP="00004B70">
      <w:r>
        <w:t>Ostrava dne</w:t>
      </w:r>
    </w:p>
    <w:p w14:paraId="0473DB00" w14:textId="77777777" w:rsidR="00004B70" w:rsidRDefault="00004B70" w:rsidP="00004B70"/>
    <w:p w14:paraId="6BA52FAB" w14:textId="77777777" w:rsidR="00004B70" w:rsidRDefault="00004B70" w:rsidP="00004B70"/>
    <w:p w14:paraId="3B229474" w14:textId="77777777" w:rsidR="00004B70" w:rsidRDefault="00004B70" w:rsidP="00004B70">
      <w:r>
        <w:t>………………………………</w:t>
      </w:r>
    </w:p>
    <w:p w14:paraId="38A5FE2F" w14:textId="77777777" w:rsidR="00004B70" w:rsidRDefault="00004B70" w:rsidP="00004B70">
      <w:r>
        <w:t>podpis studenta/ky</w:t>
      </w:r>
    </w:p>
    <w:p w14:paraId="531514F5" w14:textId="77777777" w:rsidR="00C33F40" w:rsidRDefault="00C33F40" w:rsidP="00004B70">
      <w:pPr>
        <w:pStyle w:val="Nadpisy-AbstraktObsah"/>
      </w:pPr>
    </w:p>
    <w:p w14:paraId="6AD1EA92" w14:textId="77777777" w:rsidR="0092160D" w:rsidRDefault="000A6066" w:rsidP="00ED5797">
      <w:pPr>
        <w:jc w:val="both"/>
      </w:pPr>
      <w:r>
        <w:rPr>
          <w:i/>
        </w:rPr>
        <w:br w:type="page"/>
      </w:r>
    </w:p>
    <w:tbl>
      <w:tblPr>
        <w:tblW w:w="5000" w:type="pct"/>
        <w:tblLook w:val="04A0" w:firstRow="1" w:lastRow="0" w:firstColumn="1" w:lastColumn="0" w:noHBand="0" w:noVBand="1"/>
      </w:tblPr>
      <w:tblGrid>
        <w:gridCol w:w="8787"/>
      </w:tblGrid>
      <w:tr w:rsidR="0092160D" w:rsidRPr="0092160D" w14:paraId="2509FEA0" w14:textId="77777777" w:rsidTr="000E19A8">
        <w:trPr>
          <w:trHeight w:val="3168"/>
        </w:trPr>
        <w:tc>
          <w:tcPr>
            <w:tcW w:w="5000" w:type="pct"/>
          </w:tcPr>
          <w:p w14:paraId="1220CEA4" w14:textId="77777777" w:rsidR="0092160D" w:rsidRDefault="0092160D" w:rsidP="000E19A8">
            <w:pPr>
              <w:jc w:val="both"/>
            </w:pPr>
            <w:r w:rsidRPr="0092160D">
              <w:lastRenderedPageBreak/>
              <w:t>Poděkování</w:t>
            </w:r>
          </w:p>
          <w:p w14:paraId="0FA416C3" w14:textId="77777777" w:rsidR="0092160D" w:rsidRPr="0092160D" w:rsidRDefault="0092160D" w:rsidP="000E19A8">
            <w:pPr>
              <w:jc w:val="both"/>
            </w:pPr>
          </w:p>
        </w:tc>
      </w:tr>
      <w:tr w:rsidR="0092160D" w:rsidRPr="0092160D" w14:paraId="0A277337" w14:textId="77777777" w:rsidTr="000E19A8">
        <w:trPr>
          <w:trHeight w:val="3168"/>
        </w:trPr>
        <w:tc>
          <w:tcPr>
            <w:tcW w:w="5000" w:type="pct"/>
            <w:vAlign w:val="bottom"/>
          </w:tcPr>
          <w:p w14:paraId="0B79F40E" w14:textId="77777777" w:rsidR="0092160D" w:rsidRDefault="0092160D" w:rsidP="008D3188">
            <w:pPr>
              <w:pStyle w:val="normlntext"/>
            </w:pPr>
            <w:r w:rsidRPr="0092160D">
              <w:t>Prohlašuji, že předložená práce je mým původním autorským dílem, které jsem vypracoval/a samostatně. Veškerou literaturu a další zdroje, z nichž jsem při zpracování čerpal/a, v práci řádně cituji a jsou uvedeny v seznamu použité literatury.</w:t>
            </w:r>
          </w:p>
          <w:p w14:paraId="60946BD7" w14:textId="77777777" w:rsidR="0092160D" w:rsidRDefault="0092160D" w:rsidP="000E19A8">
            <w:pPr>
              <w:jc w:val="both"/>
            </w:pPr>
          </w:p>
          <w:p w14:paraId="38F9FE22" w14:textId="77777777" w:rsidR="0092160D" w:rsidRPr="0092160D" w:rsidRDefault="0092160D" w:rsidP="000E19A8">
            <w:pPr>
              <w:jc w:val="center"/>
            </w:pPr>
          </w:p>
          <w:p w14:paraId="69972ED3" w14:textId="77777777" w:rsidR="0092160D" w:rsidRPr="0092160D" w:rsidRDefault="0092160D" w:rsidP="000E19A8">
            <w:pPr>
              <w:spacing w:before="240" w:after="240"/>
            </w:pPr>
            <w:r w:rsidRPr="0092160D">
              <w:t>V Ostravě dne . . . . . . . . . . . .</w:t>
            </w:r>
          </w:p>
          <w:p w14:paraId="67EC31A3" w14:textId="77777777" w:rsidR="0092160D" w:rsidRPr="0092160D" w:rsidRDefault="0092160D" w:rsidP="000E19A8">
            <w:pPr>
              <w:spacing w:before="240" w:after="240"/>
              <w:jc w:val="right"/>
            </w:pPr>
            <w:r w:rsidRPr="0092160D">
              <w:t>. . . . . . . . . . . . . . . . . .</w:t>
            </w:r>
          </w:p>
          <w:p w14:paraId="6B392403" w14:textId="77777777" w:rsidR="0092160D" w:rsidRPr="0092160D" w:rsidRDefault="0092160D" w:rsidP="000E19A8">
            <w:pPr>
              <w:spacing w:before="240" w:after="240"/>
              <w:jc w:val="right"/>
            </w:pPr>
            <w:r w:rsidRPr="0092160D">
              <w:t>(podpis)</w:t>
            </w:r>
          </w:p>
        </w:tc>
      </w:tr>
    </w:tbl>
    <w:p w14:paraId="267BBCA7" w14:textId="4AA3DD45" w:rsidR="0092160D" w:rsidRDefault="00F06E91" w:rsidP="00D23655">
      <w:pPr>
        <w:pStyle w:val="Nadpisy-AbstraktObsah"/>
      </w:pPr>
      <w:r>
        <w:br w:type="page"/>
      </w:r>
      <w:bookmarkStart w:id="12" w:name="_Toc209253203"/>
      <w:bookmarkStart w:id="13" w:name="_Toc209253390"/>
      <w:bookmarkStart w:id="14" w:name="_Toc209253642"/>
      <w:bookmarkStart w:id="15" w:name="_Toc209321244"/>
      <w:bookmarkStart w:id="16" w:name="_Toc209321408"/>
      <w:r w:rsidR="0092160D" w:rsidRPr="00243A59">
        <w:lastRenderedPageBreak/>
        <w:t>OBSAH</w:t>
      </w:r>
      <w:bookmarkEnd w:id="12"/>
      <w:bookmarkEnd w:id="13"/>
      <w:bookmarkEnd w:id="14"/>
      <w:bookmarkEnd w:id="15"/>
      <w:bookmarkEnd w:id="16"/>
    </w:p>
    <w:p w14:paraId="0B6C72A4" w14:textId="77777777" w:rsidR="00946E2D" w:rsidRPr="00C00E28" w:rsidRDefault="00946E2D" w:rsidP="00D23655">
      <w:pPr>
        <w:pStyle w:val="Nadpisy-AbstraktObsah"/>
      </w:pPr>
    </w:p>
    <w:p w14:paraId="74012AEE" w14:textId="77777777" w:rsidR="00DA612A" w:rsidRPr="00F879C8" w:rsidRDefault="000E19A8">
      <w:pPr>
        <w:pStyle w:val="Obsah1"/>
        <w:tabs>
          <w:tab w:val="right" w:leader="dot" w:pos="8777"/>
        </w:tabs>
        <w:rPr>
          <w:rFonts w:ascii="Calibri" w:hAnsi="Calibri"/>
          <w:b w:val="0"/>
          <w:caps w:val="0"/>
          <w:noProof/>
          <w:sz w:val="22"/>
          <w:szCs w:val="22"/>
        </w:rPr>
      </w:pPr>
      <w:r>
        <w:fldChar w:fldCharType="begin"/>
      </w:r>
      <w:r>
        <w:instrText xml:space="preserve"> TOC \h \z \t "Nadpisy;1;Nadpis A;1;Nadpis B;2;Nadpis C;3" </w:instrText>
      </w:r>
      <w:r>
        <w:fldChar w:fldCharType="separate"/>
      </w:r>
      <w:hyperlink w:anchor="_Toc440839236" w:history="1">
        <w:r w:rsidR="00DA612A" w:rsidRPr="00050FEB">
          <w:rPr>
            <w:rStyle w:val="Hypertextovodkaz"/>
            <w:noProof/>
          </w:rPr>
          <w:t>ÚVOD</w:t>
        </w:r>
        <w:r w:rsidR="00DA612A">
          <w:rPr>
            <w:noProof/>
            <w:webHidden/>
          </w:rPr>
          <w:tab/>
        </w:r>
        <w:r w:rsidR="00DA612A">
          <w:rPr>
            <w:noProof/>
            <w:webHidden/>
          </w:rPr>
          <w:fldChar w:fldCharType="begin"/>
        </w:r>
        <w:r w:rsidR="00DA612A">
          <w:rPr>
            <w:noProof/>
            <w:webHidden/>
          </w:rPr>
          <w:instrText xml:space="preserve"> PAGEREF _Toc440839236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6BD8EB9D" w14:textId="77777777" w:rsidR="00DA612A" w:rsidRPr="00F879C8" w:rsidRDefault="00000000">
      <w:pPr>
        <w:pStyle w:val="Obsah1"/>
        <w:tabs>
          <w:tab w:val="left" w:pos="482"/>
          <w:tab w:val="right" w:leader="dot" w:pos="8777"/>
        </w:tabs>
        <w:rPr>
          <w:rFonts w:ascii="Calibri" w:hAnsi="Calibri"/>
          <w:b w:val="0"/>
          <w:caps w:val="0"/>
          <w:noProof/>
          <w:sz w:val="22"/>
          <w:szCs w:val="22"/>
        </w:rPr>
      </w:pPr>
      <w:hyperlink w:anchor="_Toc440839237" w:history="1">
        <w:r w:rsidR="00DA612A" w:rsidRPr="00050FEB">
          <w:rPr>
            <w:rStyle w:val="Hypertextovodkaz"/>
            <w:noProof/>
          </w:rPr>
          <w:t>1</w:t>
        </w:r>
        <w:r w:rsidR="00DA612A" w:rsidRPr="00F879C8">
          <w:rPr>
            <w:rFonts w:ascii="Calibri" w:hAnsi="Calibri"/>
            <w:b w:val="0"/>
            <w:caps w:val="0"/>
            <w:noProof/>
            <w:sz w:val="22"/>
            <w:szCs w:val="22"/>
          </w:rPr>
          <w:tab/>
        </w:r>
        <w:r w:rsidR="00DA612A" w:rsidRPr="00050FEB">
          <w:rPr>
            <w:rStyle w:val="Hypertextovodkaz"/>
            <w:noProof/>
          </w:rPr>
          <w:t>NADPIS</w:t>
        </w:r>
        <w:r w:rsidR="00DA612A">
          <w:rPr>
            <w:noProof/>
            <w:webHidden/>
          </w:rPr>
          <w:tab/>
        </w:r>
        <w:r w:rsidR="00DA612A">
          <w:rPr>
            <w:noProof/>
            <w:webHidden/>
          </w:rPr>
          <w:fldChar w:fldCharType="begin"/>
        </w:r>
        <w:r w:rsidR="00DA612A">
          <w:rPr>
            <w:noProof/>
            <w:webHidden/>
          </w:rPr>
          <w:instrText xml:space="preserve"> PAGEREF _Toc440839237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7BD3C950" w14:textId="77777777" w:rsidR="00DA612A" w:rsidRPr="00F879C8" w:rsidRDefault="00000000">
      <w:pPr>
        <w:pStyle w:val="Obsah2"/>
        <w:tabs>
          <w:tab w:val="left" w:pos="880"/>
          <w:tab w:val="right" w:leader="dot" w:pos="8777"/>
        </w:tabs>
        <w:rPr>
          <w:rFonts w:ascii="Calibri" w:hAnsi="Calibri"/>
          <w:noProof/>
          <w:sz w:val="22"/>
          <w:szCs w:val="22"/>
        </w:rPr>
      </w:pPr>
      <w:hyperlink w:anchor="_Toc440839238" w:history="1">
        <w:r w:rsidR="00DA612A" w:rsidRPr="00050FEB">
          <w:rPr>
            <w:rStyle w:val="Hypertextovodkaz"/>
            <w:noProof/>
          </w:rPr>
          <w:t>1.1</w:t>
        </w:r>
        <w:r w:rsidR="00DA612A" w:rsidRPr="00F879C8">
          <w:rPr>
            <w:rFonts w:ascii="Calibri" w:hAnsi="Calibri"/>
            <w:noProof/>
            <w:sz w:val="22"/>
            <w:szCs w:val="22"/>
          </w:rPr>
          <w:tab/>
        </w:r>
        <w:r w:rsidR="00DA612A" w:rsidRPr="00050FEB">
          <w:rPr>
            <w:rStyle w:val="Hypertextovodkaz"/>
            <w:noProof/>
          </w:rPr>
          <w:t>Podnadpis</w:t>
        </w:r>
        <w:r w:rsidR="00DA612A">
          <w:rPr>
            <w:noProof/>
            <w:webHidden/>
          </w:rPr>
          <w:tab/>
        </w:r>
        <w:r w:rsidR="00DA612A">
          <w:rPr>
            <w:noProof/>
            <w:webHidden/>
          </w:rPr>
          <w:fldChar w:fldCharType="begin"/>
        </w:r>
        <w:r w:rsidR="00DA612A">
          <w:rPr>
            <w:noProof/>
            <w:webHidden/>
          </w:rPr>
          <w:instrText xml:space="preserve"> PAGEREF _Toc440839238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06DEF5D5" w14:textId="77777777" w:rsidR="00DA612A" w:rsidRPr="00F879C8" w:rsidRDefault="00000000">
      <w:pPr>
        <w:pStyle w:val="Obsah2"/>
        <w:tabs>
          <w:tab w:val="left" w:pos="880"/>
          <w:tab w:val="right" w:leader="dot" w:pos="8777"/>
        </w:tabs>
        <w:rPr>
          <w:rFonts w:ascii="Calibri" w:hAnsi="Calibri"/>
          <w:noProof/>
          <w:sz w:val="22"/>
          <w:szCs w:val="22"/>
        </w:rPr>
      </w:pPr>
      <w:hyperlink w:anchor="_Toc440839239" w:history="1">
        <w:r w:rsidR="00DA612A" w:rsidRPr="00050FEB">
          <w:rPr>
            <w:rStyle w:val="Hypertextovodkaz"/>
            <w:noProof/>
          </w:rPr>
          <w:t>1.2</w:t>
        </w:r>
        <w:r w:rsidR="00DA612A" w:rsidRPr="00F879C8">
          <w:rPr>
            <w:rFonts w:ascii="Calibri" w:hAnsi="Calibri"/>
            <w:noProof/>
            <w:sz w:val="22"/>
            <w:szCs w:val="22"/>
          </w:rPr>
          <w:tab/>
        </w:r>
        <w:r w:rsidR="00DA612A" w:rsidRPr="00050FEB">
          <w:rPr>
            <w:rStyle w:val="Hypertextovodkaz"/>
            <w:noProof/>
          </w:rPr>
          <w:t>Podnadpis</w:t>
        </w:r>
        <w:r w:rsidR="00DA612A">
          <w:rPr>
            <w:noProof/>
            <w:webHidden/>
          </w:rPr>
          <w:tab/>
        </w:r>
        <w:r w:rsidR="00DA612A">
          <w:rPr>
            <w:noProof/>
            <w:webHidden/>
          </w:rPr>
          <w:fldChar w:fldCharType="begin"/>
        </w:r>
        <w:r w:rsidR="00DA612A">
          <w:rPr>
            <w:noProof/>
            <w:webHidden/>
          </w:rPr>
          <w:instrText xml:space="preserve"> PAGEREF _Toc440839239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328991EB" w14:textId="77777777" w:rsidR="00DA612A" w:rsidRPr="00F879C8" w:rsidRDefault="00000000">
      <w:pPr>
        <w:pStyle w:val="Obsah3"/>
        <w:tabs>
          <w:tab w:val="left" w:pos="1320"/>
          <w:tab w:val="right" w:leader="dot" w:pos="8777"/>
        </w:tabs>
        <w:rPr>
          <w:rFonts w:ascii="Calibri" w:hAnsi="Calibri"/>
          <w:noProof/>
          <w:sz w:val="22"/>
          <w:szCs w:val="22"/>
        </w:rPr>
      </w:pPr>
      <w:hyperlink w:anchor="_Toc440839240" w:history="1">
        <w:r w:rsidR="00DA612A" w:rsidRPr="00050FEB">
          <w:rPr>
            <w:rStyle w:val="Hypertextovodkaz"/>
            <w:noProof/>
          </w:rPr>
          <w:t>1.2.1</w:t>
        </w:r>
        <w:r w:rsidR="00DA612A" w:rsidRPr="00F879C8">
          <w:rPr>
            <w:rFonts w:ascii="Calibri" w:hAnsi="Calibri"/>
            <w:noProof/>
            <w:sz w:val="22"/>
            <w:szCs w:val="22"/>
          </w:rPr>
          <w:tab/>
        </w:r>
        <w:r w:rsidR="00DA612A" w:rsidRPr="00050FEB">
          <w:rPr>
            <w:rStyle w:val="Hypertextovodkaz"/>
            <w:noProof/>
          </w:rPr>
          <w:t>Podpodnadpis</w:t>
        </w:r>
        <w:r w:rsidR="00DA612A">
          <w:rPr>
            <w:noProof/>
            <w:webHidden/>
          </w:rPr>
          <w:tab/>
        </w:r>
        <w:r w:rsidR="00DA612A">
          <w:rPr>
            <w:noProof/>
            <w:webHidden/>
          </w:rPr>
          <w:fldChar w:fldCharType="begin"/>
        </w:r>
        <w:r w:rsidR="00DA612A">
          <w:rPr>
            <w:noProof/>
            <w:webHidden/>
          </w:rPr>
          <w:instrText xml:space="preserve"> PAGEREF _Toc440839240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62AFBE49" w14:textId="77777777" w:rsidR="00DA612A" w:rsidRPr="00F879C8" w:rsidRDefault="00000000">
      <w:pPr>
        <w:pStyle w:val="Obsah1"/>
        <w:tabs>
          <w:tab w:val="left" w:pos="482"/>
          <w:tab w:val="right" w:leader="dot" w:pos="8777"/>
        </w:tabs>
        <w:rPr>
          <w:rFonts w:ascii="Calibri" w:hAnsi="Calibri"/>
          <w:b w:val="0"/>
          <w:caps w:val="0"/>
          <w:noProof/>
          <w:sz w:val="22"/>
          <w:szCs w:val="22"/>
        </w:rPr>
      </w:pPr>
      <w:hyperlink w:anchor="_Toc440839241" w:history="1">
        <w:r w:rsidR="00DA612A" w:rsidRPr="00050FEB">
          <w:rPr>
            <w:rStyle w:val="Hypertextovodkaz"/>
            <w:noProof/>
          </w:rPr>
          <w:t>2</w:t>
        </w:r>
        <w:r w:rsidR="00DA612A" w:rsidRPr="00F879C8">
          <w:rPr>
            <w:rFonts w:ascii="Calibri" w:hAnsi="Calibri"/>
            <w:b w:val="0"/>
            <w:caps w:val="0"/>
            <w:noProof/>
            <w:sz w:val="22"/>
            <w:szCs w:val="22"/>
          </w:rPr>
          <w:tab/>
        </w:r>
        <w:r w:rsidR="00DA612A" w:rsidRPr="00050FEB">
          <w:rPr>
            <w:rStyle w:val="Hypertextovodkaz"/>
            <w:noProof/>
          </w:rPr>
          <w:t>NADPIS</w:t>
        </w:r>
        <w:r w:rsidR="00DA612A">
          <w:rPr>
            <w:noProof/>
            <w:webHidden/>
          </w:rPr>
          <w:tab/>
        </w:r>
        <w:r w:rsidR="00DA612A">
          <w:rPr>
            <w:noProof/>
            <w:webHidden/>
          </w:rPr>
          <w:fldChar w:fldCharType="begin"/>
        </w:r>
        <w:r w:rsidR="00DA612A">
          <w:rPr>
            <w:noProof/>
            <w:webHidden/>
          </w:rPr>
          <w:instrText xml:space="preserve"> PAGEREF _Toc440839241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0B23CF2A" w14:textId="77777777" w:rsidR="00DA612A" w:rsidRPr="00F879C8" w:rsidRDefault="00000000">
      <w:pPr>
        <w:pStyle w:val="Obsah2"/>
        <w:tabs>
          <w:tab w:val="left" w:pos="880"/>
          <w:tab w:val="right" w:leader="dot" w:pos="8777"/>
        </w:tabs>
        <w:rPr>
          <w:rFonts w:ascii="Calibri" w:hAnsi="Calibri"/>
          <w:noProof/>
          <w:sz w:val="22"/>
          <w:szCs w:val="22"/>
        </w:rPr>
      </w:pPr>
      <w:hyperlink w:anchor="_Toc440839242" w:history="1">
        <w:r w:rsidR="00DA612A" w:rsidRPr="00050FEB">
          <w:rPr>
            <w:rStyle w:val="Hypertextovodkaz"/>
            <w:noProof/>
          </w:rPr>
          <w:t>2.1</w:t>
        </w:r>
        <w:r w:rsidR="00DA612A" w:rsidRPr="00F879C8">
          <w:rPr>
            <w:rFonts w:ascii="Calibri" w:hAnsi="Calibri"/>
            <w:noProof/>
            <w:sz w:val="22"/>
            <w:szCs w:val="22"/>
          </w:rPr>
          <w:tab/>
        </w:r>
        <w:r w:rsidR="00DA612A" w:rsidRPr="00050FEB">
          <w:rPr>
            <w:rStyle w:val="Hypertextovodkaz"/>
            <w:noProof/>
          </w:rPr>
          <w:t>Podnadpis</w:t>
        </w:r>
        <w:r w:rsidR="00DA612A">
          <w:rPr>
            <w:noProof/>
            <w:webHidden/>
          </w:rPr>
          <w:tab/>
        </w:r>
        <w:r w:rsidR="00DA612A">
          <w:rPr>
            <w:noProof/>
            <w:webHidden/>
          </w:rPr>
          <w:fldChar w:fldCharType="begin"/>
        </w:r>
        <w:r w:rsidR="00DA612A">
          <w:rPr>
            <w:noProof/>
            <w:webHidden/>
          </w:rPr>
          <w:instrText xml:space="preserve"> PAGEREF _Toc440839242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77CF2D29" w14:textId="77777777" w:rsidR="00DA612A" w:rsidRPr="00F879C8" w:rsidRDefault="00000000">
      <w:pPr>
        <w:pStyle w:val="Obsah3"/>
        <w:tabs>
          <w:tab w:val="left" w:pos="1320"/>
          <w:tab w:val="right" w:leader="dot" w:pos="8777"/>
        </w:tabs>
        <w:rPr>
          <w:rFonts w:ascii="Calibri" w:hAnsi="Calibri"/>
          <w:noProof/>
          <w:sz w:val="22"/>
          <w:szCs w:val="22"/>
        </w:rPr>
      </w:pPr>
      <w:hyperlink w:anchor="_Toc440839243" w:history="1">
        <w:r w:rsidR="00DA612A" w:rsidRPr="00050FEB">
          <w:rPr>
            <w:rStyle w:val="Hypertextovodkaz"/>
            <w:noProof/>
          </w:rPr>
          <w:t>2.1.1</w:t>
        </w:r>
        <w:r w:rsidR="00DA612A" w:rsidRPr="00F879C8">
          <w:rPr>
            <w:rFonts w:ascii="Calibri" w:hAnsi="Calibri"/>
            <w:noProof/>
            <w:sz w:val="22"/>
            <w:szCs w:val="22"/>
          </w:rPr>
          <w:tab/>
        </w:r>
        <w:r w:rsidR="00DA612A" w:rsidRPr="00050FEB">
          <w:rPr>
            <w:rStyle w:val="Hypertextovodkaz"/>
            <w:noProof/>
          </w:rPr>
          <w:t>Podpodnadpis</w:t>
        </w:r>
        <w:r w:rsidR="00DA612A">
          <w:rPr>
            <w:noProof/>
            <w:webHidden/>
          </w:rPr>
          <w:tab/>
        </w:r>
        <w:r w:rsidR="00DA612A">
          <w:rPr>
            <w:noProof/>
            <w:webHidden/>
          </w:rPr>
          <w:fldChar w:fldCharType="begin"/>
        </w:r>
        <w:r w:rsidR="00DA612A">
          <w:rPr>
            <w:noProof/>
            <w:webHidden/>
          </w:rPr>
          <w:instrText xml:space="preserve"> PAGEREF _Toc440839243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620472DB" w14:textId="77777777" w:rsidR="00DA612A" w:rsidRPr="00F879C8" w:rsidRDefault="00000000">
      <w:pPr>
        <w:pStyle w:val="Obsah1"/>
        <w:tabs>
          <w:tab w:val="left" w:pos="482"/>
          <w:tab w:val="right" w:leader="dot" w:pos="8777"/>
        </w:tabs>
        <w:rPr>
          <w:rFonts w:ascii="Calibri" w:hAnsi="Calibri"/>
          <w:b w:val="0"/>
          <w:caps w:val="0"/>
          <w:noProof/>
          <w:sz w:val="22"/>
          <w:szCs w:val="22"/>
        </w:rPr>
      </w:pPr>
      <w:hyperlink w:anchor="_Toc440839244" w:history="1">
        <w:r w:rsidR="00DA612A" w:rsidRPr="00050FEB">
          <w:rPr>
            <w:rStyle w:val="Hypertextovodkaz"/>
            <w:noProof/>
          </w:rPr>
          <w:t>3</w:t>
        </w:r>
        <w:r w:rsidR="00DA612A" w:rsidRPr="00F879C8">
          <w:rPr>
            <w:rFonts w:ascii="Calibri" w:hAnsi="Calibri"/>
            <w:b w:val="0"/>
            <w:caps w:val="0"/>
            <w:noProof/>
            <w:sz w:val="22"/>
            <w:szCs w:val="22"/>
          </w:rPr>
          <w:tab/>
        </w:r>
        <w:r w:rsidR="00DA612A" w:rsidRPr="00050FEB">
          <w:rPr>
            <w:rStyle w:val="Hypertextovodkaz"/>
            <w:noProof/>
          </w:rPr>
          <w:t>NADPIS</w:t>
        </w:r>
        <w:r w:rsidR="00DA612A">
          <w:rPr>
            <w:noProof/>
            <w:webHidden/>
          </w:rPr>
          <w:tab/>
        </w:r>
        <w:r w:rsidR="00DA612A">
          <w:rPr>
            <w:noProof/>
            <w:webHidden/>
          </w:rPr>
          <w:fldChar w:fldCharType="begin"/>
        </w:r>
        <w:r w:rsidR="00DA612A">
          <w:rPr>
            <w:noProof/>
            <w:webHidden/>
          </w:rPr>
          <w:instrText xml:space="preserve"> PAGEREF _Toc440839244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5FB72A3A" w14:textId="77777777" w:rsidR="00DA612A" w:rsidRPr="00F879C8" w:rsidRDefault="00000000">
      <w:pPr>
        <w:pStyle w:val="Obsah2"/>
        <w:tabs>
          <w:tab w:val="left" w:pos="880"/>
          <w:tab w:val="right" w:leader="dot" w:pos="8777"/>
        </w:tabs>
        <w:rPr>
          <w:rFonts w:ascii="Calibri" w:hAnsi="Calibri"/>
          <w:noProof/>
          <w:sz w:val="22"/>
          <w:szCs w:val="22"/>
        </w:rPr>
      </w:pPr>
      <w:hyperlink w:anchor="_Toc440839245" w:history="1">
        <w:r w:rsidR="00DA612A" w:rsidRPr="00050FEB">
          <w:rPr>
            <w:rStyle w:val="Hypertextovodkaz"/>
            <w:noProof/>
          </w:rPr>
          <w:t>3.1</w:t>
        </w:r>
        <w:r w:rsidR="00DA612A" w:rsidRPr="00F879C8">
          <w:rPr>
            <w:rFonts w:ascii="Calibri" w:hAnsi="Calibri"/>
            <w:noProof/>
            <w:sz w:val="22"/>
            <w:szCs w:val="22"/>
          </w:rPr>
          <w:tab/>
        </w:r>
        <w:r w:rsidR="00DA612A" w:rsidRPr="00050FEB">
          <w:rPr>
            <w:rStyle w:val="Hypertextovodkaz"/>
            <w:noProof/>
          </w:rPr>
          <w:t>Podnadpis</w:t>
        </w:r>
        <w:r w:rsidR="00DA612A">
          <w:rPr>
            <w:noProof/>
            <w:webHidden/>
          </w:rPr>
          <w:tab/>
        </w:r>
        <w:r w:rsidR="00DA612A">
          <w:rPr>
            <w:noProof/>
            <w:webHidden/>
          </w:rPr>
          <w:fldChar w:fldCharType="begin"/>
        </w:r>
        <w:r w:rsidR="00DA612A">
          <w:rPr>
            <w:noProof/>
            <w:webHidden/>
          </w:rPr>
          <w:instrText xml:space="preserve"> PAGEREF _Toc440839245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10DBD7C7" w14:textId="77777777" w:rsidR="00DA612A" w:rsidRPr="00F879C8" w:rsidRDefault="00000000">
      <w:pPr>
        <w:pStyle w:val="Obsah3"/>
        <w:tabs>
          <w:tab w:val="left" w:pos="1320"/>
          <w:tab w:val="right" w:leader="dot" w:pos="8777"/>
        </w:tabs>
        <w:rPr>
          <w:rFonts w:ascii="Calibri" w:hAnsi="Calibri"/>
          <w:noProof/>
          <w:sz w:val="22"/>
          <w:szCs w:val="22"/>
        </w:rPr>
      </w:pPr>
      <w:hyperlink w:anchor="_Toc440839246" w:history="1">
        <w:r w:rsidR="00DA612A" w:rsidRPr="00050FEB">
          <w:rPr>
            <w:rStyle w:val="Hypertextovodkaz"/>
            <w:noProof/>
          </w:rPr>
          <w:t>3.1.1</w:t>
        </w:r>
        <w:r w:rsidR="00DA612A" w:rsidRPr="00F879C8">
          <w:rPr>
            <w:rFonts w:ascii="Calibri" w:hAnsi="Calibri"/>
            <w:noProof/>
            <w:sz w:val="22"/>
            <w:szCs w:val="22"/>
          </w:rPr>
          <w:tab/>
        </w:r>
        <w:r w:rsidR="00DA612A" w:rsidRPr="00050FEB">
          <w:rPr>
            <w:rStyle w:val="Hypertextovodkaz"/>
            <w:noProof/>
          </w:rPr>
          <w:t>Podpodnadpis</w:t>
        </w:r>
        <w:r w:rsidR="00DA612A">
          <w:rPr>
            <w:noProof/>
            <w:webHidden/>
          </w:rPr>
          <w:tab/>
        </w:r>
        <w:r w:rsidR="00DA612A">
          <w:rPr>
            <w:noProof/>
            <w:webHidden/>
          </w:rPr>
          <w:fldChar w:fldCharType="begin"/>
        </w:r>
        <w:r w:rsidR="00DA612A">
          <w:rPr>
            <w:noProof/>
            <w:webHidden/>
          </w:rPr>
          <w:instrText xml:space="preserve"> PAGEREF _Toc440839246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5CF1A590" w14:textId="77777777" w:rsidR="00DA612A" w:rsidRPr="00F879C8" w:rsidRDefault="00000000">
      <w:pPr>
        <w:pStyle w:val="Obsah1"/>
        <w:tabs>
          <w:tab w:val="left" w:pos="482"/>
          <w:tab w:val="right" w:leader="dot" w:pos="8777"/>
        </w:tabs>
        <w:rPr>
          <w:rFonts w:ascii="Calibri" w:hAnsi="Calibri"/>
          <w:b w:val="0"/>
          <w:caps w:val="0"/>
          <w:noProof/>
          <w:sz w:val="22"/>
          <w:szCs w:val="22"/>
        </w:rPr>
      </w:pPr>
      <w:hyperlink w:anchor="_Toc440839247" w:history="1">
        <w:r w:rsidR="00DA612A" w:rsidRPr="00050FEB">
          <w:rPr>
            <w:rStyle w:val="Hypertextovodkaz"/>
            <w:noProof/>
          </w:rPr>
          <w:t>4</w:t>
        </w:r>
        <w:r w:rsidR="00DA612A" w:rsidRPr="00F879C8">
          <w:rPr>
            <w:rFonts w:ascii="Calibri" w:hAnsi="Calibri"/>
            <w:b w:val="0"/>
            <w:caps w:val="0"/>
            <w:noProof/>
            <w:sz w:val="22"/>
            <w:szCs w:val="22"/>
          </w:rPr>
          <w:tab/>
        </w:r>
        <w:r w:rsidR="00DA612A" w:rsidRPr="00050FEB">
          <w:rPr>
            <w:rStyle w:val="Hypertextovodkaz"/>
            <w:noProof/>
          </w:rPr>
          <w:t>NADPIS</w:t>
        </w:r>
        <w:r w:rsidR="00DA612A">
          <w:rPr>
            <w:noProof/>
            <w:webHidden/>
          </w:rPr>
          <w:tab/>
        </w:r>
        <w:r w:rsidR="00DA612A">
          <w:rPr>
            <w:noProof/>
            <w:webHidden/>
          </w:rPr>
          <w:fldChar w:fldCharType="begin"/>
        </w:r>
        <w:r w:rsidR="00DA612A">
          <w:rPr>
            <w:noProof/>
            <w:webHidden/>
          </w:rPr>
          <w:instrText xml:space="preserve"> PAGEREF _Toc440839247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3D696EF6" w14:textId="77777777" w:rsidR="00DA612A" w:rsidRPr="00F879C8" w:rsidRDefault="00000000">
      <w:pPr>
        <w:pStyle w:val="Obsah2"/>
        <w:tabs>
          <w:tab w:val="left" w:pos="880"/>
          <w:tab w:val="right" w:leader="dot" w:pos="8777"/>
        </w:tabs>
        <w:rPr>
          <w:rFonts w:ascii="Calibri" w:hAnsi="Calibri"/>
          <w:noProof/>
          <w:sz w:val="22"/>
          <w:szCs w:val="22"/>
        </w:rPr>
      </w:pPr>
      <w:hyperlink w:anchor="_Toc440839248" w:history="1">
        <w:r w:rsidR="00DA612A" w:rsidRPr="00050FEB">
          <w:rPr>
            <w:rStyle w:val="Hypertextovodkaz"/>
            <w:noProof/>
          </w:rPr>
          <w:t>4.1</w:t>
        </w:r>
        <w:r w:rsidR="00DA612A" w:rsidRPr="00F879C8">
          <w:rPr>
            <w:rFonts w:ascii="Calibri" w:hAnsi="Calibri"/>
            <w:noProof/>
            <w:sz w:val="22"/>
            <w:szCs w:val="22"/>
          </w:rPr>
          <w:tab/>
        </w:r>
        <w:r w:rsidR="00DA612A" w:rsidRPr="00050FEB">
          <w:rPr>
            <w:rStyle w:val="Hypertextovodkaz"/>
            <w:noProof/>
          </w:rPr>
          <w:t>Podnadpis</w:t>
        </w:r>
        <w:r w:rsidR="00DA612A">
          <w:rPr>
            <w:noProof/>
            <w:webHidden/>
          </w:rPr>
          <w:tab/>
        </w:r>
        <w:r w:rsidR="00DA612A">
          <w:rPr>
            <w:noProof/>
            <w:webHidden/>
          </w:rPr>
          <w:fldChar w:fldCharType="begin"/>
        </w:r>
        <w:r w:rsidR="00DA612A">
          <w:rPr>
            <w:noProof/>
            <w:webHidden/>
          </w:rPr>
          <w:instrText xml:space="preserve"> PAGEREF _Toc440839248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10D2B18E" w14:textId="77777777" w:rsidR="00DA612A" w:rsidRPr="00F879C8" w:rsidRDefault="00000000">
      <w:pPr>
        <w:pStyle w:val="Obsah3"/>
        <w:tabs>
          <w:tab w:val="left" w:pos="1320"/>
          <w:tab w:val="right" w:leader="dot" w:pos="8777"/>
        </w:tabs>
        <w:rPr>
          <w:rFonts w:ascii="Calibri" w:hAnsi="Calibri"/>
          <w:noProof/>
          <w:sz w:val="22"/>
          <w:szCs w:val="22"/>
        </w:rPr>
      </w:pPr>
      <w:hyperlink w:anchor="_Toc440839249" w:history="1">
        <w:r w:rsidR="00DA612A" w:rsidRPr="00050FEB">
          <w:rPr>
            <w:rStyle w:val="Hypertextovodkaz"/>
            <w:noProof/>
          </w:rPr>
          <w:t>4.1.1</w:t>
        </w:r>
        <w:r w:rsidR="00DA612A" w:rsidRPr="00F879C8">
          <w:rPr>
            <w:rFonts w:ascii="Calibri" w:hAnsi="Calibri"/>
            <w:noProof/>
            <w:sz w:val="22"/>
            <w:szCs w:val="22"/>
          </w:rPr>
          <w:tab/>
        </w:r>
        <w:r w:rsidR="00DA612A" w:rsidRPr="00050FEB">
          <w:rPr>
            <w:rStyle w:val="Hypertextovodkaz"/>
            <w:noProof/>
          </w:rPr>
          <w:t>Podpodnadpis</w:t>
        </w:r>
        <w:r w:rsidR="00DA612A">
          <w:rPr>
            <w:noProof/>
            <w:webHidden/>
          </w:rPr>
          <w:tab/>
        </w:r>
        <w:r w:rsidR="00DA612A">
          <w:rPr>
            <w:noProof/>
            <w:webHidden/>
          </w:rPr>
          <w:fldChar w:fldCharType="begin"/>
        </w:r>
        <w:r w:rsidR="00DA612A">
          <w:rPr>
            <w:noProof/>
            <w:webHidden/>
          </w:rPr>
          <w:instrText xml:space="preserve"> PAGEREF _Toc440839249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7DF2546C" w14:textId="77777777" w:rsidR="00DA612A" w:rsidRPr="00F879C8" w:rsidRDefault="00000000">
      <w:pPr>
        <w:pStyle w:val="Obsah1"/>
        <w:tabs>
          <w:tab w:val="right" w:leader="dot" w:pos="8777"/>
        </w:tabs>
        <w:rPr>
          <w:rFonts w:ascii="Calibri" w:hAnsi="Calibri"/>
          <w:b w:val="0"/>
          <w:caps w:val="0"/>
          <w:noProof/>
          <w:sz w:val="22"/>
          <w:szCs w:val="22"/>
        </w:rPr>
      </w:pPr>
      <w:hyperlink w:anchor="_Toc440839250" w:history="1">
        <w:r w:rsidR="00DA612A" w:rsidRPr="00050FEB">
          <w:rPr>
            <w:rStyle w:val="Hypertextovodkaz"/>
            <w:noProof/>
          </w:rPr>
          <w:t>ZÁVĚR</w:t>
        </w:r>
        <w:r w:rsidR="00DA612A">
          <w:rPr>
            <w:noProof/>
            <w:webHidden/>
          </w:rPr>
          <w:tab/>
        </w:r>
        <w:r w:rsidR="00DA612A">
          <w:rPr>
            <w:noProof/>
            <w:webHidden/>
          </w:rPr>
          <w:fldChar w:fldCharType="begin"/>
        </w:r>
        <w:r w:rsidR="00DA612A">
          <w:rPr>
            <w:noProof/>
            <w:webHidden/>
          </w:rPr>
          <w:instrText xml:space="preserve"> PAGEREF _Toc440839250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549DAA25" w14:textId="77777777" w:rsidR="00DA612A" w:rsidRPr="00F879C8" w:rsidRDefault="00000000">
      <w:pPr>
        <w:pStyle w:val="Obsah1"/>
        <w:tabs>
          <w:tab w:val="right" w:leader="dot" w:pos="8777"/>
        </w:tabs>
        <w:rPr>
          <w:rFonts w:ascii="Calibri" w:hAnsi="Calibri"/>
          <w:b w:val="0"/>
          <w:caps w:val="0"/>
          <w:noProof/>
          <w:sz w:val="22"/>
          <w:szCs w:val="22"/>
        </w:rPr>
      </w:pPr>
      <w:hyperlink w:anchor="_Toc440839251" w:history="1">
        <w:r w:rsidR="00DA612A" w:rsidRPr="00050FEB">
          <w:rPr>
            <w:rStyle w:val="Hypertextovodkaz"/>
            <w:noProof/>
          </w:rPr>
          <w:t>RESUMÉ</w:t>
        </w:r>
        <w:r w:rsidR="00DA612A">
          <w:rPr>
            <w:noProof/>
            <w:webHidden/>
          </w:rPr>
          <w:tab/>
        </w:r>
        <w:r w:rsidR="00DA612A">
          <w:rPr>
            <w:noProof/>
            <w:webHidden/>
          </w:rPr>
          <w:fldChar w:fldCharType="begin"/>
        </w:r>
        <w:r w:rsidR="00DA612A">
          <w:rPr>
            <w:noProof/>
            <w:webHidden/>
          </w:rPr>
          <w:instrText xml:space="preserve"> PAGEREF _Toc440839251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3F953179" w14:textId="77777777" w:rsidR="00DA612A" w:rsidRPr="00F879C8" w:rsidRDefault="00000000">
      <w:pPr>
        <w:pStyle w:val="Obsah1"/>
        <w:tabs>
          <w:tab w:val="right" w:leader="dot" w:pos="8777"/>
        </w:tabs>
        <w:rPr>
          <w:rFonts w:ascii="Calibri" w:hAnsi="Calibri"/>
          <w:b w:val="0"/>
          <w:caps w:val="0"/>
          <w:noProof/>
          <w:sz w:val="22"/>
          <w:szCs w:val="22"/>
        </w:rPr>
      </w:pPr>
      <w:hyperlink w:anchor="_Toc440839252" w:history="1">
        <w:r w:rsidR="00DA612A" w:rsidRPr="00050FEB">
          <w:rPr>
            <w:rStyle w:val="Hypertextovodkaz"/>
            <w:noProof/>
          </w:rPr>
          <w:t>SUMMARY</w:t>
        </w:r>
        <w:r w:rsidR="00DA612A">
          <w:rPr>
            <w:noProof/>
            <w:webHidden/>
          </w:rPr>
          <w:tab/>
        </w:r>
        <w:r w:rsidR="00DA612A">
          <w:rPr>
            <w:noProof/>
            <w:webHidden/>
          </w:rPr>
          <w:fldChar w:fldCharType="begin"/>
        </w:r>
        <w:r w:rsidR="00DA612A">
          <w:rPr>
            <w:noProof/>
            <w:webHidden/>
          </w:rPr>
          <w:instrText xml:space="preserve"> PAGEREF _Toc440839252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5997B53D" w14:textId="77777777" w:rsidR="00DA612A" w:rsidRPr="00F879C8" w:rsidRDefault="00000000">
      <w:pPr>
        <w:pStyle w:val="Obsah1"/>
        <w:tabs>
          <w:tab w:val="right" w:leader="dot" w:pos="8777"/>
        </w:tabs>
        <w:rPr>
          <w:rFonts w:ascii="Calibri" w:hAnsi="Calibri"/>
          <w:b w:val="0"/>
          <w:caps w:val="0"/>
          <w:noProof/>
          <w:sz w:val="22"/>
          <w:szCs w:val="22"/>
        </w:rPr>
      </w:pPr>
      <w:hyperlink w:anchor="_Toc440839253" w:history="1">
        <w:r w:rsidR="00DA612A" w:rsidRPr="00050FEB">
          <w:rPr>
            <w:rStyle w:val="Hypertextovodkaz"/>
            <w:noProof/>
          </w:rPr>
          <w:t>SEZNAM POUŽITÉ LITERATURY</w:t>
        </w:r>
        <w:r w:rsidR="00DA612A">
          <w:rPr>
            <w:noProof/>
            <w:webHidden/>
          </w:rPr>
          <w:tab/>
        </w:r>
        <w:r w:rsidR="00DA612A">
          <w:rPr>
            <w:noProof/>
            <w:webHidden/>
          </w:rPr>
          <w:fldChar w:fldCharType="begin"/>
        </w:r>
        <w:r w:rsidR="00DA612A">
          <w:rPr>
            <w:noProof/>
            <w:webHidden/>
          </w:rPr>
          <w:instrText xml:space="preserve"> PAGEREF _Toc440839253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2C10CD89" w14:textId="77777777" w:rsidR="00DA612A" w:rsidRPr="00F879C8" w:rsidRDefault="00000000">
      <w:pPr>
        <w:pStyle w:val="Obsah1"/>
        <w:tabs>
          <w:tab w:val="right" w:leader="dot" w:pos="8777"/>
        </w:tabs>
        <w:rPr>
          <w:rFonts w:ascii="Calibri" w:hAnsi="Calibri"/>
          <w:b w:val="0"/>
          <w:caps w:val="0"/>
          <w:noProof/>
          <w:sz w:val="22"/>
          <w:szCs w:val="22"/>
        </w:rPr>
      </w:pPr>
      <w:hyperlink w:anchor="_Toc440839254" w:history="1">
        <w:r w:rsidR="00DA612A" w:rsidRPr="00050FEB">
          <w:rPr>
            <w:rStyle w:val="Hypertextovodkaz"/>
            <w:noProof/>
          </w:rPr>
          <w:t>SEZNAM POUŽITÝCH SYMBOLŮ</w:t>
        </w:r>
        <w:r w:rsidR="00DA612A">
          <w:rPr>
            <w:noProof/>
            <w:webHidden/>
          </w:rPr>
          <w:tab/>
        </w:r>
        <w:r w:rsidR="00DA612A">
          <w:rPr>
            <w:noProof/>
            <w:webHidden/>
          </w:rPr>
          <w:fldChar w:fldCharType="begin"/>
        </w:r>
        <w:r w:rsidR="00DA612A">
          <w:rPr>
            <w:noProof/>
            <w:webHidden/>
          </w:rPr>
          <w:instrText xml:space="preserve"> PAGEREF _Toc440839254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1BA9DB96" w14:textId="77777777" w:rsidR="00DA612A" w:rsidRPr="00F879C8" w:rsidRDefault="00000000">
      <w:pPr>
        <w:pStyle w:val="Obsah1"/>
        <w:tabs>
          <w:tab w:val="right" w:leader="dot" w:pos="8777"/>
        </w:tabs>
        <w:rPr>
          <w:rFonts w:ascii="Calibri" w:hAnsi="Calibri"/>
          <w:b w:val="0"/>
          <w:caps w:val="0"/>
          <w:noProof/>
          <w:sz w:val="22"/>
          <w:szCs w:val="22"/>
        </w:rPr>
      </w:pPr>
      <w:hyperlink w:anchor="_Toc440839255" w:history="1">
        <w:r w:rsidR="00DA612A" w:rsidRPr="00050FEB">
          <w:rPr>
            <w:rStyle w:val="Hypertextovodkaz"/>
            <w:noProof/>
          </w:rPr>
          <w:t>SEZNAM OBRÁZKŮ</w:t>
        </w:r>
        <w:r w:rsidR="00DA612A">
          <w:rPr>
            <w:noProof/>
            <w:webHidden/>
          </w:rPr>
          <w:tab/>
        </w:r>
        <w:r w:rsidR="00DA612A">
          <w:rPr>
            <w:noProof/>
            <w:webHidden/>
          </w:rPr>
          <w:fldChar w:fldCharType="begin"/>
        </w:r>
        <w:r w:rsidR="00DA612A">
          <w:rPr>
            <w:noProof/>
            <w:webHidden/>
          </w:rPr>
          <w:instrText xml:space="preserve"> PAGEREF _Toc440839255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5E59C2A9" w14:textId="77777777" w:rsidR="00DA612A" w:rsidRPr="00F879C8" w:rsidRDefault="00000000">
      <w:pPr>
        <w:pStyle w:val="Obsah1"/>
        <w:tabs>
          <w:tab w:val="right" w:leader="dot" w:pos="8777"/>
        </w:tabs>
        <w:rPr>
          <w:rFonts w:ascii="Calibri" w:hAnsi="Calibri"/>
          <w:b w:val="0"/>
          <w:caps w:val="0"/>
          <w:noProof/>
          <w:sz w:val="22"/>
          <w:szCs w:val="22"/>
        </w:rPr>
      </w:pPr>
      <w:hyperlink w:anchor="_Toc440839256" w:history="1">
        <w:r w:rsidR="00DA612A" w:rsidRPr="00050FEB">
          <w:rPr>
            <w:rStyle w:val="Hypertextovodkaz"/>
            <w:noProof/>
          </w:rPr>
          <w:t>SEZNAM TABULEK</w:t>
        </w:r>
        <w:r w:rsidR="00DA612A">
          <w:rPr>
            <w:noProof/>
            <w:webHidden/>
          </w:rPr>
          <w:tab/>
        </w:r>
        <w:r w:rsidR="00DA612A">
          <w:rPr>
            <w:noProof/>
            <w:webHidden/>
          </w:rPr>
          <w:fldChar w:fldCharType="begin"/>
        </w:r>
        <w:r w:rsidR="00DA612A">
          <w:rPr>
            <w:noProof/>
            <w:webHidden/>
          </w:rPr>
          <w:instrText xml:space="preserve"> PAGEREF _Toc440839256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348DBDF0" w14:textId="77777777" w:rsidR="00DA612A" w:rsidRPr="00F879C8" w:rsidRDefault="00000000">
      <w:pPr>
        <w:pStyle w:val="Obsah1"/>
        <w:tabs>
          <w:tab w:val="right" w:leader="dot" w:pos="8777"/>
        </w:tabs>
        <w:rPr>
          <w:rFonts w:ascii="Calibri" w:hAnsi="Calibri"/>
          <w:b w:val="0"/>
          <w:caps w:val="0"/>
          <w:noProof/>
          <w:sz w:val="22"/>
          <w:szCs w:val="22"/>
        </w:rPr>
      </w:pPr>
      <w:hyperlink w:anchor="_Toc440839257" w:history="1">
        <w:r w:rsidR="00DA612A" w:rsidRPr="00050FEB">
          <w:rPr>
            <w:rStyle w:val="Hypertextovodkaz"/>
            <w:noProof/>
          </w:rPr>
          <w:t>SEZNAM PŘÍLOH</w:t>
        </w:r>
        <w:r w:rsidR="00DA612A">
          <w:rPr>
            <w:noProof/>
            <w:webHidden/>
          </w:rPr>
          <w:tab/>
        </w:r>
        <w:r w:rsidR="00DA612A">
          <w:rPr>
            <w:noProof/>
            <w:webHidden/>
          </w:rPr>
          <w:fldChar w:fldCharType="begin"/>
        </w:r>
        <w:r w:rsidR="00DA612A">
          <w:rPr>
            <w:noProof/>
            <w:webHidden/>
          </w:rPr>
          <w:instrText xml:space="preserve"> PAGEREF _Toc440839257 \h </w:instrText>
        </w:r>
        <w:r w:rsidR="00DA612A">
          <w:rPr>
            <w:noProof/>
            <w:webHidden/>
          </w:rPr>
        </w:r>
        <w:r w:rsidR="00DA612A">
          <w:rPr>
            <w:noProof/>
            <w:webHidden/>
          </w:rPr>
          <w:fldChar w:fldCharType="separate"/>
        </w:r>
        <w:r w:rsidR="00F44F08">
          <w:rPr>
            <w:noProof/>
            <w:webHidden/>
          </w:rPr>
          <w:t>3</w:t>
        </w:r>
        <w:r w:rsidR="00DA612A">
          <w:rPr>
            <w:noProof/>
            <w:webHidden/>
          </w:rPr>
          <w:fldChar w:fldCharType="end"/>
        </w:r>
      </w:hyperlink>
    </w:p>
    <w:p w14:paraId="3CBC7349" w14:textId="77777777" w:rsidR="000E19A8" w:rsidRDefault="000E19A8" w:rsidP="0092160D">
      <w:pPr>
        <w:sectPr w:rsidR="000E19A8" w:rsidSect="00D23655">
          <w:footerReference w:type="default" r:id="rId8"/>
          <w:pgSz w:w="11906" w:h="16838" w:code="9"/>
          <w:pgMar w:top="1701" w:right="1134" w:bottom="1134" w:left="1985" w:header="709" w:footer="709" w:gutter="0"/>
          <w:pgNumType w:start="1"/>
          <w:cols w:space="708"/>
          <w:docGrid w:linePitch="360"/>
        </w:sectPr>
      </w:pPr>
      <w:r>
        <w:fldChar w:fldCharType="end"/>
      </w:r>
    </w:p>
    <w:p w14:paraId="249F7BDB" w14:textId="77777777" w:rsidR="0092160D" w:rsidRDefault="0092160D" w:rsidP="0092160D">
      <w:pPr>
        <w:pStyle w:val="Nadpisy"/>
      </w:pPr>
      <w:bookmarkStart w:id="17" w:name="_Toc209253204"/>
      <w:bookmarkStart w:id="18" w:name="_Toc209253391"/>
      <w:bookmarkStart w:id="19" w:name="_Toc209321245"/>
      <w:bookmarkStart w:id="20" w:name="_Toc440839236"/>
      <w:r>
        <w:lastRenderedPageBreak/>
        <w:t>ÚVOD</w:t>
      </w:r>
      <w:bookmarkEnd w:id="17"/>
      <w:bookmarkEnd w:id="18"/>
      <w:bookmarkEnd w:id="19"/>
      <w:bookmarkEnd w:id="20"/>
    </w:p>
    <w:p w14:paraId="155F4D37" w14:textId="77777777" w:rsidR="00D70095" w:rsidRPr="00D70095" w:rsidRDefault="00D70095" w:rsidP="00D70095">
      <w:pPr>
        <w:pStyle w:val="normlntext"/>
      </w:pPr>
      <w:r w:rsidRPr="00D70095">
        <w:t>Text</w:t>
      </w:r>
    </w:p>
    <w:p w14:paraId="0421E37E" w14:textId="611410C5" w:rsidR="0092160D" w:rsidRDefault="00FD28B1" w:rsidP="00732C40">
      <w:pPr>
        <w:pStyle w:val="NadpisA"/>
      </w:pPr>
      <w:r>
        <w:lastRenderedPageBreak/>
        <w:t>Rešerše</w:t>
      </w:r>
    </w:p>
    <w:p w14:paraId="7A0842EF" w14:textId="77777777" w:rsidR="00552EF3" w:rsidRPr="00552EF3" w:rsidRDefault="00552EF3" w:rsidP="00552EF3">
      <w:pPr>
        <w:pStyle w:val="normlntext"/>
      </w:pPr>
      <w:bookmarkStart w:id="21" w:name="_Toc209253206"/>
      <w:bookmarkStart w:id="22" w:name="_Toc209253393"/>
      <w:bookmarkStart w:id="23" w:name="_Toc209321247"/>
      <w:r w:rsidRPr="00552EF3">
        <w:t>Skladový systém je druh informačního systému, jehož cílem je usnadnění práce se skladovou zásobou typicky ve firemním prostředí. Na trhu se v dnešní době nachází mnoho různých komerčních řešeních, které poskytují různé funkcionality.</w:t>
      </w:r>
    </w:p>
    <w:p w14:paraId="29FCC93B" w14:textId="7253F44E" w:rsidR="00552EF3" w:rsidRPr="00552EF3" w:rsidRDefault="00552EF3" w:rsidP="00552EF3">
      <w:pPr>
        <w:pStyle w:val="normlntext"/>
      </w:pPr>
      <w:r w:rsidRPr="00552EF3">
        <w:t xml:space="preserve">Touto problematikou se již zabýval ve své bakalářské práci Toman </w:t>
      </w:r>
      <w:r w:rsidR="00A2383F" w:rsidRPr="00552EF3">
        <w:t>Marek</w:t>
      </w:r>
      <w:sdt>
        <w:sdtPr>
          <w:id w:val="1904874551"/>
          <w:citation/>
        </w:sdtPr>
        <w:sdtContent>
          <w:r w:rsidR="0059206A">
            <w:fldChar w:fldCharType="begin"/>
          </w:r>
          <w:r w:rsidR="0059206A">
            <w:instrText xml:space="preserve"> CITATION 9eSXQiPDZxwOC0J0 </w:instrText>
          </w:r>
          <w:r w:rsidR="0059206A">
            <w:fldChar w:fldCharType="separate"/>
          </w:r>
          <w:r w:rsidR="005F5842">
            <w:rPr>
              <w:noProof/>
            </w:rPr>
            <w:t xml:space="preserve"> [1]</w:t>
          </w:r>
          <w:r w:rsidR="0059206A">
            <w:fldChar w:fldCharType="end"/>
          </w:r>
        </w:sdtContent>
      </w:sdt>
      <w:r w:rsidRPr="00552EF3">
        <w:t>. Ten ve své práci vytvářel skladový systém pro obchod s oblečením. K řešení využil metodu RUP (</w:t>
      </w:r>
      <w:r w:rsidRPr="0093575A">
        <w:rPr>
          <w:lang w:val="en-US"/>
        </w:rPr>
        <w:t>Rational Unified Process</w:t>
      </w:r>
      <w:r w:rsidRPr="00552EF3">
        <w:t>). Autor v závěru své popisuje přínosy této metodiky, konkrétně jmenuje například výhodu v podobě odhalení rizik již na začátku vývoje a možnost dodávat zákazníkovi malé části aplikace již v průběhu vývoje. Pro samotnou implementaci poté zvolil Javu a 2 vrstvou architekturu.</w:t>
      </w:r>
    </w:p>
    <w:p w14:paraId="23210835" w14:textId="2CB5CE1C" w:rsidR="0070272B" w:rsidRDefault="00552EF3" w:rsidP="00552EF3">
      <w:pPr>
        <w:pStyle w:val="normlntext"/>
      </w:pPr>
      <w:r w:rsidRPr="00552EF3">
        <w:t xml:space="preserve">Jana </w:t>
      </w:r>
      <w:r w:rsidR="0059206A" w:rsidRPr="00552EF3">
        <w:t>Svobodová</w:t>
      </w:r>
      <w:sdt>
        <w:sdtPr>
          <w:id w:val="1129822816"/>
          <w:citation/>
        </w:sdtPr>
        <w:sdtContent>
          <w:r w:rsidR="0059206A">
            <w:fldChar w:fldCharType="begin"/>
          </w:r>
          <w:r w:rsidR="0059206A">
            <w:rPr>
              <w:noProof/>
            </w:rPr>
            <w:instrText xml:space="preserve"> CITATION KL8HY0yMyr74wjNS </w:instrText>
          </w:r>
          <w:r w:rsidR="0059206A">
            <w:fldChar w:fldCharType="separate"/>
          </w:r>
          <w:r w:rsidR="005F5842">
            <w:rPr>
              <w:noProof/>
            </w:rPr>
            <w:t xml:space="preserve"> [2]</w:t>
          </w:r>
          <w:r w:rsidR="0059206A">
            <w:fldChar w:fldCharType="end"/>
          </w:r>
        </w:sdtContent>
      </w:sdt>
      <w:r w:rsidR="0059206A">
        <w:rPr>
          <w:noProof/>
        </w:rPr>
        <w:t xml:space="preserve"> </w:t>
      </w:r>
      <w:r w:rsidRPr="00552EF3">
        <w:t>se v části své práce zaměřila na možnosti automatické evidence zboží na skladě. V ní porovná různé metody jako například. čtečky čárových kódů, magnetické proužky a další. U jednotlivých metod porovnává primárně jejich ekonomickou nákladnost, ale také zda jsou vhodné pro její doménu problému.</w:t>
      </w:r>
    </w:p>
    <w:p w14:paraId="082921B1" w14:textId="7BA7755C" w:rsidR="00A87D4B" w:rsidRDefault="00A87D4B" w:rsidP="00552EF3">
      <w:pPr>
        <w:pStyle w:val="normlntext"/>
      </w:pPr>
      <w:r>
        <w:t>Jiří Altschmied</w:t>
      </w:r>
      <w:sdt>
        <w:sdtPr>
          <w:id w:val="116266399"/>
          <w:citation/>
        </w:sdtPr>
        <w:sdtContent>
          <w:r w:rsidR="0059206A">
            <w:fldChar w:fldCharType="begin"/>
          </w:r>
          <w:r w:rsidR="0059206A">
            <w:rPr>
              <w:noProof/>
            </w:rPr>
            <w:instrText xml:space="preserve"> CITATION 8FsJrj0kgW2rgHTM </w:instrText>
          </w:r>
          <w:r w:rsidR="0059206A">
            <w:fldChar w:fldCharType="separate"/>
          </w:r>
          <w:r w:rsidR="005F5842">
            <w:rPr>
              <w:noProof/>
            </w:rPr>
            <w:t xml:space="preserve"> [3]</w:t>
          </w:r>
          <w:r w:rsidR="0059206A">
            <w:fldChar w:fldCharType="end"/>
          </w:r>
        </w:sdtContent>
      </w:sdt>
      <w:r>
        <w:t xml:space="preserve"> se věnuje implementaci již existujícího </w:t>
      </w:r>
      <w:r w:rsidR="002E7EEF">
        <w:t xml:space="preserve">komerčního </w:t>
      </w:r>
      <w:r>
        <w:t xml:space="preserve">skladového systému </w:t>
      </w:r>
      <w:r w:rsidR="003A7AF4">
        <w:t xml:space="preserve">do </w:t>
      </w:r>
      <w:r w:rsidR="002E7EEF">
        <w:t>expedičního</w:t>
      </w:r>
      <w:r w:rsidR="003A7AF4">
        <w:t xml:space="preserve"> skladu.</w:t>
      </w:r>
      <w:r w:rsidR="004F54D9">
        <w:t xml:space="preserve"> Popisuje </w:t>
      </w:r>
      <w:r w:rsidR="007155C5">
        <w:t>důvody,</w:t>
      </w:r>
      <w:r w:rsidR="004F54D9">
        <w:t xml:space="preserve"> proč společnost chce zavést skladový systém a následně jednotlivé fáze implementace systému SAP.</w:t>
      </w:r>
    </w:p>
    <w:p w14:paraId="029A0FAB" w14:textId="5577CCD2" w:rsidR="003F44D8" w:rsidRDefault="003F44D8" w:rsidP="003F44D8">
      <w:pPr>
        <w:pStyle w:val="NadpisB"/>
      </w:pPr>
      <w:r>
        <w:t>Komerční řešení</w:t>
      </w:r>
    </w:p>
    <w:p w14:paraId="20A3CE0A" w14:textId="7E1F4E6E" w:rsidR="003F44D8" w:rsidRDefault="0070272B" w:rsidP="00552EF3">
      <w:pPr>
        <w:pStyle w:val="normlntext"/>
      </w:pPr>
      <w:r>
        <w:t xml:space="preserve">Na trhu se také nachází velké množství komerčního softwaru určeného ke správě skladu. Tyto systémy jsou často přímo spojeny s dalšími produkty daného výrobce. Například skladový systém od společnosti </w:t>
      </w:r>
      <w:r w:rsidR="00C04E4B">
        <w:t>D</w:t>
      </w:r>
      <w:r>
        <w:t>otykačka</w:t>
      </w:r>
      <w:sdt>
        <w:sdtPr>
          <w:id w:val="1938474646"/>
          <w:citation/>
        </w:sdtPr>
        <w:sdtContent>
          <w:r w:rsidR="0059206A">
            <w:fldChar w:fldCharType="begin"/>
          </w:r>
          <w:r w:rsidR="0059206A">
            <w:instrText xml:space="preserve"> CITATION dlrtUUcGGbRKgLbL </w:instrText>
          </w:r>
          <w:r w:rsidR="0059206A">
            <w:fldChar w:fldCharType="separate"/>
          </w:r>
          <w:r w:rsidR="005F5842">
            <w:rPr>
              <w:noProof/>
            </w:rPr>
            <w:t xml:space="preserve"> [4]</w:t>
          </w:r>
          <w:r w:rsidR="0059206A">
            <w:fldChar w:fldCharType="end"/>
          </w:r>
        </w:sdtContent>
      </w:sdt>
      <w:r w:rsidR="00C04E4B">
        <w:t xml:space="preserve"> </w:t>
      </w:r>
      <w:r>
        <w:t xml:space="preserve">je součástí </w:t>
      </w:r>
      <w:r w:rsidR="005907D6">
        <w:t xml:space="preserve">balíčku </w:t>
      </w:r>
      <w:r>
        <w:t>softwaru pro pokladny</w:t>
      </w:r>
      <w:r w:rsidR="0093575A">
        <w:t>. Skladový systém v tomto případě nabízí integraci s mnoha dalšími systémy</w:t>
      </w:r>
      <w:r w:rsidR="0090374A">
        <w:t xml:space="preserve"> (platby, tržby, </w:t>
      </w:r>
      <w:r w:rsidR="005907D6">
        <w:t>prodej</w:t>
      </w:r>
      <w:r w:rsidR="0090374A">
        <w:t xml:space="preserve"> atd.)</w:t>
      </w:r>
      <w:r w:rsidR="0093575A">
        <w:t>, ale nelze používat samostatně což může být značná nevýhoda.</w:t>
      </w:r>
      <w:r w:rsidR="00845A5B">
        <w:t xml:space="preserve"> </w:t>
      </w:r>
      <w:r w:rsidR="005907D6">
        <w:t xml:space="preserve">Díky těmto integracím je systém využitelný pouze pro </w:t>
      </w:r>
      <w:r w:rsidR="006A7BA9">
        <w:t xml:space="preserve">gastronomické podniky (restaurace, rychlé občerstvení). </w:t>
      </w:r>
      <w:r w:rsidR="00845A5B">
        <w:t>Dalším příkladem je</w:t>
      </w:r>
      <w:r w:rsidR="006A7BA9">
        <w:t xml:space="preserve"> ERP</w:t>
      </w:r>
      <w:r w:rsidR="0090374A">
        <w:t xml:space="preserve"> Karat</w:t>
      </w:r>
      <w:sdt>
        <w:sdtPr>
          <w:id w:val="-209182645"/>
          <w:citation/>
        </w:sdtPr>
        <w:sdtContent>
          <w:r w:rsidR="0059206A">
            <w:fldChar w:fldCharType="begin"/>
          </w:r>
          <w:r w:rsidR="0059206A">
            <w:instrText xml:space="preserve"> CITATION zcFFUKyL0WEwgtrL </w:instrText>
          </w:r>
          <w:r w:rsidR="0059206A">
            <w:fldChar w:fldCharType="separate"/>
          </w:r>
          <w:r w:rsidR="005F5842">
            <w:rPr>
              <w:noProof/>
            </w:rPr>
            <w:t xml:space="preserve"> [5]</w:t>
          </w:r>
          <w:r w:rsidR="0059206A">
            <w:fldChar w:fldCharType="end"/>
          </w:r>
        </w:sdtContent>
      </w:sdt>
      <w:r w:rsidR="006A7BA9">
        <w:t xml:space="preserve">. Jedná se o kompletní </w:t>
      </w:r>
      <w:r w:rsidR="006A7BA9" w:rsidRPr="006A7BA9">
        <w:rPr>
          <w:lang w:val="en-US"/>
        </w:rPr>
        <w:t>Enterprise resource planning</w:t>
      </w:r>
      <w:r w:rsidR="006A7BA9">
        <w:t xml:space="preserve"> software, jehož součástí je také skladový systém. V tomto případě se jedná o obecný systém, který je využitelný pro jakýkoliv druh podniku</w:t>
      </w:r>
      <w:r w:rsidR="003F44D8">
        <w:t xml:space="preserve">. Na rozdíl od předchozího softwaru je Karat starší, což se projevuje například na uživatelském rozhraní. Součástí Karatu je také řízený sklad, který automatizuje část skladových procesů (automatické objednávání, výběr skladových </w:t>
      </w:r>
      <w:r w:rsidR="002B4C52">
        <w:t>pozic</w:t>
      </w:r>
      <w:r w:rsidR="003F44D8">
        <w:t xml:space="preserve"> atd.). </w:t>
      </w:r>
      <w:r w:rsidR="004F54D9">
        <w:t xml:space="preserve">Kromě těchto </w:t>
      </w:r>
      <w:r w:rsidR="000C3A52">
        <w:t>obecných systé</w:t>
      </w:r>
      <w:r w:rsidR="003736BF">
        <w:t xml:space="preserve">mů, existují také </w:t>
      </w:r>
      <w:r w:rsidR="003736BF">
        <w:lastRenderedPageBreak/>
        <w:t xml:space="preserve">systémy, které jsou navrhovány speciálně pro určitou firmu a její specifické potřeby. Příkladem takového systému je WMS navržený pro společnost </w:t>
      </w:r>
      <w:r w:rsidR="007155C5">
        <w:t>Polabské mlékárny, který řeší problémy týkající se konkrétně skladování a expedice mléčných výrobků. Systém opět obsahuje modul řízeného skladu, který například radí, jak skládat palety s produkty pro jednotlivé objednávky</w:t>
      </w:r>
      <w:sdt>
        <w:sdtPr>
          <w:id w:val="-2141720262"/>
          <w:citation/>
        </w:sdtPr>
        <w:sdtContent>
          <w:r w:rsidR="007155C5">
            <w:fldChar w:fldCharType="begin"/>
          </w:r>
          <w:r w:rsidR="007155C5">
            <w:instrText xml:space="preserve"> CITATION PMt3O1wqAxyi4SXN </w:instrText>
          </w:r>
          <w:r w:rsidR="007155C5">
            <w:fldChar w:fldCharType="separate"/>
          </w:r>
          <w:r w:rsidR="005F5842">
            <w:rPr>
              <w:noProof/>
            </w:rPr>
            <w:t xml:space="preserve"> [6]</w:t>
          </w:r>
          <w:r w:rsidR="007155C5">
            <w:fldChar w:fldCharType="end"/>
          </w:r>
        </w:sdtContent>
      </w:sdt>
      <w:r w:rsidR="007155C5">
        <w:t>.</w:t>
      </w:r>
    </w:p>
    <w:p w14:paraId="35F502B5" w14:textId="7AE8F13B" w:rsidR="00A87D4B" w:rsidRDefault="00A87D4B" w:rsidP="00A87D4B">
      <w:pPr>
        <w:pStyle w:val="NadpisB"/>
      </w:pPr>
      <w:r>
        <w:t>Shrnutí</w:t>
      </w:r>
    </w:p>
    <w:p w14:paraId="557B5D71" w14:textId="3B5D468C" w:rsidR="00A87D4B" w:rsidRDefault="00A87D4B" w:rsidP="00A87D4B">
      <w:pPr>
        <w:pStyle w:val="normlntext"/>
      </w:pPr>
      <w:r w:rsidRPr="00A87D4B">
        <w:t>I přes velké množství komerčních řešení se dá zjistit velice málo o vnitřním fungování samotných skladových systémů. Oproti prvním popisované práci budu svůj systém vyvíjet na platformě .NET a využiji n-vrstvé architektury.</w:t>
      </w:r>
      <w:r w:rsidR="0059206A">
        <w:t xml:space="preserve"> Dále se také budu zaměřovat čistě na implementaci skladového systému s prvky řízeného skladu a nebudu se zabývat jeho integrací na další vnitropodnikové systémy.</w:t>
      </w:r>
    </w:p>
    <w:p w14:paraId="5A8B4D31" w14:textId="56DB3197" w:rsidR="002E7EEF" w:rsidRDefault="002E7EEF" w:rsidP="0059206A">
      <w:pPr>
        <w:pStyle w:val="NadpisA"/>
      </w:pPr>
      <w:r>
        <w:lastRenderedPageBreak/>
        <w:t>Cíle práce</w:t>
      </w:r>
    </w:p>
    <w:p w14:paraId="320A4FF0" w14:textId="4CA8E785" w:rsidR="002B4C52" w:rsidRPr="002B4C52" w:rsidRDefault="002B4C52" w:rsidP="002B4C52">
      <w:pPr>
        <w:pStyle w:val="NadpisB"/>
      </w:pPr>
      <w:r>
        <w:t>Hlavní cíl</w:t>
      </w:r>
    </w:p>
    <w:p w14:paraId="345289ED" w14:textId="046B1538" w:rsidR="00D70095" w:rsidRDefault="002B4C52" w:rsidP="00552EF3">
      <w:pPr>
        <w:pStyle w:val="normlntext"/>
      </w:pPr>
      <w:r>
        <w:t>Hlavním cílem práce je vytvoření funkčního skladového systému s prvky řízeného skladu. Implementace bude provedena na platformě .NET v jazyce C#.</w:t>
      </w:r>
    </w:p>
    <w:p w14:paraId="1B19A856" w14:textId="22DC41DA" w:rsidR="002B4C52" w:rsidRDefault="002B4C52" w:rsidP="002B4C52">
      <w:pPr>
        <w:pStyle w:val="NadpisB"/>
      </w:pPr>
      <w:r>
        <w:t>Dílčí cíle</w:t>
      </w:r>
    </w:p>
    <w:p w14:paraId="76D70842" w14:textId="68D816EB" w:rsidR="00F955E8" w:rsidRDefault="00F955E8" w:rsidP="006E108D">
      <w:pPr>
        <w:pStyle w:val="normlntext"/>
      </w:pPr>
      <w:r>
        <w:t xml:space="preserve">Dílčími cíli práce jsou provést analýzu </w:t>
      </w:r>
      <w:r w:rsidR="003736BF">
        <w:t xml:space="preserve">již existujícího skladového systému, zanalyzovat a porovnat možná </w:t>
      </w:r>
      <w:r>
        <w:t>technologick</w:t>
      </w:r>
      <w:r w:rsidR="003736BF">
        <w:t xml:space="preserve">á </w:t>
      </w:r>
      <w:r>
        <w:t>řešení (platforma, architektura)</w:t>
      </w:r>
      <w:r w:rsidR="003736BF">
        <w:t xml:space="preserve"> </w:t>
      </w:r>
      <w:r>
        <w:t xml:space="preserve">a zvolit to nejoptimálnější, </w:t>
      </w:r>
      <w:r w:rsidR="003736BF">
        <w:t xml:space="preserve">a </w:t>
      </w:r>
      <w:r>
        <w:t>dále popsat vývojový cyklus softwaru pomocí agile metody Scrum</w:t>
      </w:r>
      <w:r w:rsidR="003736BF">
        <w:t>.</w:t>
      </w:r>
    </w:p>
    <w:p w14:paraId="44F427D3" w14:textId="5E2E408C" w:rsidR="00201791" w:rsidRDefault="00201791" w:rsidP="00201791">
      <w:pPr>
        <w:pStyle w:val="NadpisA"/>
      </w:pPr>
      <w:r>
        <w:lastRenderedPageBreak/>
        <w:t>Analýza problému</w:t>
      </w:r>
    </w:p>
    <w:p w14:paraId="2F6F2FD3" w14:textId="64D5C46F" w:rsidR="005F5842" w:rsidRDefault="005F5842" w:rsidP="005F5842">
      <w:pPr>
        <w:pStyle w:val="NadpisB"/>
      </w:pPr>
      <w:r>
        <w:t>Požadavky</w:t>
      </w:r>
    </w:p>
    <w:p w14:paraId="77DDAFDC" w14:textId="49CB91D9" w:rsidR="005F5842" w:rsidRDefault="005F5842" w:rsidP="005F5842">
      <w:pPr>
        <w:pStyle w:val="normlntext"/>
      </w:pPr>
      <w:r>
        <w:t>Skladový systém by měl být navržen pro obecný sklad tzn. měl by být použitelný v různých odvětvích, aniž by bylo potřeba zásadních úprav samotného systému. Systém musí být schopný zobrazovat aktuální zásobu produktů, jejich umístění na skladě a také umožňovat administraci jednotlivých položek v katalogu.</w:t>
      </w:r>
    </w:p>
    <w:p w14:paraId="21A701C8" w14:textId="413CE4FE" w:rsidR="005F5842" w:rsidRPr="005F5842" w:rsidRDefault="005F5842" w:rsidP="005F5842">
      <w:pPr>
        <w:pStyle w:val="normlntext"/>
      </w:pPr>
      <w:r>
        <w:t xml:space="preserve">Systém by také měl obsahovat prvky řízeného skladu. Systém bude doporučovat nejvhodnější místa ve skladu, kde uložit přijaté zboží. Systém bude také asistovat při </w:t>
      </w:r>
      <w:r w:rsidR="00201339">
        <w:t>nakládání objednávek na export tzn. určuje optimální pořadí nakládání předmětů. Dále také sleduje skladovou zásobu a upozorňuje pokud klesne pod danou hranici.</w:t>
      </w:r>
    </w:p>
    <w:p w14:paraId="29DF2FF2" w14:textId="2EB16696" w:rsidR="00201791" w:rsidRDefault="00201791" w:rsidP="00201791">
      <w:pPr>
        <w:pStyle w:val="NadpisA"/>
      </w:pPr>
      <w:r>
        <w:lastRenderedPageBreak/>
        <w:t>Technologické možnosti implementace</w:t>
      </w:r>
    </w:p>
    <w:p w14:paraId="66B946AE" w14:textId="58053060" w:rsidR="00201791" w:rsidRDefault="00201791" w:rsidP="00201791">
      <w:pPr>
        <w:pStyle w:val="normlntext"/>
      </w:pPr>
      <w:r>
        <w:t xml:space="preserve">Důležitým krokem při vývoji softwaru je výběr </w:t>
      </w:r>
      <w:r w:rsidR="00962FA9">
        <w:t xml:space="preserve">architektury a </w:t>
      </w:r>
      <w:r>
        <w:t xml:space="preserve">technologií, které budou použity pro následnou implementaci. Je nutné zvážit výhody a nevýhody různých řešení a poté zvolit to nejvhodnější pro naši doménu. Výběr nesprávného Tech </w:t>
      </w:r>
      <w:commentRangeStart w:id="24"/>
      <w:r>
        <w:t>Stacku</w:t>
      </w:r>
      <w:commentRangeEnd w:id="24"/>
      <w:r>
        <w:rPr>
          <w:rStyle w:val="Odkaznakoment"/>
          <w:rFonts w:ascii="Times New (W1)" w:hAnsi="Times New (W1)"/>
        </w:rPr>
        <w:commentReference w:id="24"/>
      </w:r>
      <w:r>
        <w:t xml:space="preserve"> (soubor technologií, které </w:t>
      </w:r>
      <w:r w:rsidR="00962FA9">
        <w:t>slouží pro vývoj a běh softwaru</w:t>
      </w:r>
      <w:r>
        <w:t>) může vést</w:t>
      </w:r>
      <w:r w:rsidR="00962FA9">
        <w:t xml:space="preserve"> k velkým problémů během vývoje systému.</w:t>
      </w:r>
    </w:p>
    <w:p w14:paraId="4DBD220C" w14:textId="15628F3E" w:rsidR="00962FA9" w:rsidRDefault="00962FA9" w:rsidP="00962FA9">
      <w:pPr>
        <w:pStyle w:val="NadpisB"/>
      </w:pPr>
      <w:r>
        <w:t>Architektura</w:t>
      </w:r>
    </w:p>
    <w:p w14:paraId="76D8EEAB" w14:textId="6A09724C" w:rsidR="00962FA9" w:rsidRDefault="00962FA9" w:rsidP="00962FA9">
      <w:pPr>
        <w:pStyle w:val="normlntext"/>
      </w:pPr>
      <w:r>
        <w:t xml:space="preserve">Softwarová architektura určuje strukturu aplikace. Většinou dělí celý systém na jednotlivé části a říká, jak spolu můžou komunikovat a spolupracovat. Základní architektura většinou neurčuje samotné technologie, které budou použity například </w:t>
      </w:r>
      <w:r w:rsidR="001D7B41">
        <w:t>nedefinuje,</w:t>
      </w:r>
      <w:r>
        <w:t xml:space="preserve"> pokud mám použít Oracle nebo MySQL databázi, pouze říká že v systému bude využita relační databáze. </w:t>
      </w:r>
    </w:p>
    <w:p w14:paraId="6F0600B3" w14:textId="3E2A0190" w:rsidR="00F20597" w:rsidRDefault="00962FA9" w:rsidP="00962FA9">
      <w:pPr>
        <w:pStyle w:val="normlntext"/>
      </w:pPr>
      <w:r>
        <w:t xml:space="preserve">Mnoho vývojářů začne programovat aplikaci, aniž by konkrétně definovali její </w:t>
      </w:r>
      <w:commentRangeStart w:id="25"/>
      <w:r>
        <w:t>architekturu</w:t>
      </w:r>
      <w:commentRangeEnd w:id="25"/>
      <w:r w:rsidR="00F20597">
        <w:rPr>
          <w:rStyle w:val="Odkaznakoment"/>
          <w:rFonts w:ascii="Times New (W1)" w:hAnsi="Times New (W1)"/>
        </w:rPr>
        <w:commentReference w:id="25"/>
      </w:r>
      <w:r w:rsidR="00F20597">
        <w:t>. Tento přístup často vede ke shluku neorganizovaného kódu. Takové to aplikace jsou velmi náročné na údržbu, těžko se mění a většinou jsou velmi obtížně škálovatelné.</w:t>
      </w:r>
    </w:p>
    <w:p w14:paraId="7639BEE9" w14:textId="4A6542BC" w:rsidR="00201791" w:rsidRDefault="00962FA9" w:rsidP="00962FA9">
      <w:pPr>
        <w:pStyle w:val="normlntext"/>
      </w:pPr>
      <w:r>
        <w:t>Existuje mnoho různý vzorů pro architektury</w:t>
      </w:r>
      <w:r w:rsidR="001D7B41">
        <w:t>, tyto vzory se často kombinují a vytváří nové architektury. Při výběru správné architektury je nutné se zvážit mnoho elementů. Například při vývoji menší aplikace, kterou vyvíjí pouze pár jedinců není potřeba využít složitější architektury, která je zaměřena na výkon a škálovatelnost, ale je obtížná na vývoj a testování.</w:t>
      </w:r>
    </w:p>
    <w:p w14:paraId="29BDF9D8" w14:textId="0B70D9C6" w:rsidR="00000187" w:rsidRDefault="00000187" w:rsidP="00000187">
      <w:pPr>
        <w:pStyle w:val="NadpisC"/>
      </w:pPr>
      <w:r>
        <w:t>Vrstvená architektura</w:t>
      </w:r>
    </w:p>
    <w:p w14:paraId="035F2666" w14:textId="226DC38F" w:rsidR="00000187" w:rsidRDefault="00000187" w:rsidP="00000187">
      <w:pPr>
        <w:pStyle w:val="normlntext"/>
      </w:pPr>
      <w:r>
        <w:t>Jednou z nejpoužívanějších architekturou je právě vrstvená architektura. Program je rozdělen na jednotlivé vrstvy, které spolu komunikují. Každá vrstva má svůj vlastní účel a ostatní vrstvy by na ni neměli být závislé. Díky tomuto dělení je možné jednu vrstvu</w:t>
      </w:r>
      <w:r w:rsidR="007276CC">
        <w:t xml:space="preserve"> upravit dokonce i naprosto nahradit (například jiná technologie),</w:t>
      </w:r>
      <w:r>
        <w:t xml:space="preserve"> aniž by to ovlivnilo </w:t>
      </w:r>
      <w:r w:rsidR="007276CC">
        <w:t>fungování ostatních vrstev.</w:t>
      </w:r>
    </w:p>
    <w:p w14:paraId="67F40982" w14:textId="636F18A9" w:rsidR="007276CC" w:rsidRDefault="007276CC" w:rsidP="00000187">
      <w:pPr>
        <w:pStyle w:val="normlntext"/>
      </w:pPr>
      <w:r>
        <w:t xml:space="preserve">Za normálních okolností by vrstvy měli komunikovat pouze s vrstvami, které s ní přímo </w:t>
      </w:r>
      <w:commentRangeStart w:id="26"/>
      <w:r>
        <w:t>sousedí</w:t>
      </w:r>
      <w:commentRangeEnd w:id="26"/>
      <w:r>
        <w:rPr>
          <w:rStyle w:val="Odkaznakoment"/>
          <w:rFonts w:ascii="Times New (W1)" w:hAnsi="Times New (W1)"/>
        </w:rPr>
        <w:commentReference w:id="26"/>
      </w:r>
      <w:r>
        <w:t>. Vrstva ovšem může být označená jako otevřená což znamená, že při komunikaci může být přeskočena.</w:t>
      </w:r>
    </w:p>
    <w:p w14:paraId="245B173D" w14:textId="7EECB9B0" w:rsidR="007276CC" w:rsidRDefault="007276CC" w:rsidP="00000187">
      <w:pPr>
        <w:pStyle w:val="normlntext"/>
      </w:pPr>
      <w:r w:rsidRPr="007276CC">
        <w:rPr>
          <w:noProof/>
        </w:rPr>
        <w:lastRenderedPageBreak/>
        <w:drawing>
          <wp:anchor distT="0" distB="0" distL="114300" distR="114300" simplePos="0" relativeHeight="251658240" behindDoc="1" locked="0" layoutInCell="1" allowOverlap="1" wp14:anchorId="266F48FC" wp14:editId="424DF7F1">
            <wp:simplePos x="0" y="0"/>
            <wp:positionH relativeFrom="column">
              <wp:posOffset>-98425</wp:posOffset>
            </wp:positionH>
            <wp:positionV relativeFrom="paragraph">
              <wp:posOffset>0</wp:posOffset>
            </wp:positionV>
            <wp:extent cx="5362575" cy="3705225"/>
            <wp:effectExtent l="0" t="0" r="9525" b="9525"/>
            <wp:wrapTight wrapText="bothSides">
              <wp:wrapPolygon edited="0">
                <wp:start x="0" y="0"/>
                <wp:lineTo x="0" y="21544"/>
                <wp:lineTo x="21562" y="21544"/>
                <wp:lineTo x="21562" y="0"/>
                <wp:lineTo x="0" y="0"/>
              </wp:wrapPolygon>
            </wp:wrapTigh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865" r="1730"/>
                    <a:stretch/>
                  </pic:blipFill>
                  <pic:spPr bwMode="auto">
                    <a:xfrm>
                      <a:off x="0" y="0"/>
                      <a:ext cx="5362575" cy="3705225"/>
                    </a:xfrm>
                    <a:prstGeom prst="rect">
                      <a:avLst/>
                    </a:prstGeom>
                    <a:ln>
                      <a:noFill/>
                    </a:ln>
                    <a:extLst>
                      <a:ext uri="{53640926-AAD7-44D8-BBD7-CCE9431645EC}">
                        <a14:shadowObscured xmlns:a14="http://schemas.microsoft.com/office/drawing/2010/main"/>
                      </a:ext>
                    </a:extLst>
                  </pic:spPr>
                </pic:pic>
              </a:graphicData>
            </a:graphic>
          </wp:anchor>
        </w:drawing>
      </w:r>
      <w:r>
        <w:t xml:space="preserve">Počet vrstev není pevně stanovat. Nejčastěji se objevují 4 vrstvy, ale podle potřeby je </w:t>
      </w:r>
      <w:r w:rsidR="003A5BEC">
        <w:t xml:space="preserve">možné přidávat další vrstvy, které mají svůj </w:t>
      </w:r>
      <w:commentRangeStart w:id="27"/>
      <w:r w:rsidR="003A5BEC">
        <w:t>specifický</w:t>
      </w:r>
      <w:commentRangeEnd w:id="27"/>
      <w:r w:rsidR="00D6280E">
        <w:rPr>
          <w:rStyle w:val="Odkaznakoment"/>
          <w:rFonts w:ascii="Times New (W1)" w:hAnsi="Times New (W1)"/>
        </w:rPr>
        <w:commentReference w:id="27"/>
      </w:r>
      <w:r w:rsidR="003A5BEC">
        <w:t xml:space="preserve"> účel. </w:t>
      </w:r>
    </w:p>
    <w:p w14:paraId="5A9C83F1" w14:textId="4FD4E319" w:rsidR="00D6280E" w:rsidRDefault="00D6280E" w:rsidP="00000187">
      <w:pPr>
        <w:pStyle w:val="normlntext"/>
      </w:pPr>
      <w:r>
        <w:t>Nevýhoda této architektury spočívá ve výkonu a škálovatelnosti. Když se na prezentační vrstvě vytvoří požadavek musí projít všemi vrstvami, aby mohl být zpracován a mohl být zobrazen výsledek. Takovéto řešení požadavků může být zdlouhavé zejména v případě, že některé vrstvy s požadavkem vůbec nepracují a pouze ho předávají dále. Z hlediska škálovatelnosti nastává problém u databázové vrstvy. Všechny ostatní vrstvy lze do určité míry škálovat, při velkém množství požadavků se ale databáze stává úzkým hrdlem.</w:t>
      </w:r>
    </w:p>
    <w:p w14:paraId="35191CBC" w14:textId="2402E310" w:rsidR="0035324F" w:rsidRDefault="0035324F" w:rsidP="0035324F">
      <w:pPr>
        <w:pStyle w:val="NadpisC"/>
      </w:pPr>
      <w:r>
        <w:t>Event-driven architektura</w:t>
      </w:r>
    </w:p>
    <w:p w14:paraId="1DCD9F47" w14:textId="45B8202F" w:rsidR="00A3265D" w:rsidRPr="00A3265D" w:rsidRDefault="00A3265D" w:rsidP="00A3265D">
      <w:pPr>
        <w:pStyle w:val="NadpisB"/>
      </w:pPr>
      <w:r>
        <w:t>Platforma</w:t>
      </w:r>
    </w:p>
    <w:p w14:paraId="06F5541A" w14:textId="5D3FB1CC" w:rsidR="0035324F" w:rsidRDefault="00A3265D" w:rsidP="0035324F">
      <w:pPr>
        <w:pStyle w:val="NadpisB"/>
      </w:pPr>
      <w:r>
        <w:t>Programovací jazyk</w:t>
      </w:r>
      <w:r w:rsidR="0022471D">
        <w:t xml:space="preserve"> (backend)</w:t>
      </w:r>
    </w:p>
    <w:p w14:paraId="7B621F9D" w14:textId="1B54ED02" w:rsidR="0035324F" w:rsidRDefault="0035324F" w:rsidP="0035324F">
      <w:pPr>
        <w:pStyle w:val="normlntext"/>
      </w:pPr>
      <w:r>
        <w:t xml:space="preserve">Po výběru vhodné architektury je nutné zvolit </w:t>
      </w:r>
      <w:r w:rsidR="00A3265D">
        <w:t>programovací jazyk</w:t>
      </w:r>
      <w:r>
        <w:t xml:space="preserve">, </w:t>
      </w:r>
      <w:r w:rsidR="00A3265D">
        <w:t xml:space="preserve">který </w:t>
      </w:r>
      <w:r>
        <w:t>bude systém</w:t>
      </w:r>
      <w:r w:rsidR="00A3265D">
        <w:t xml:space="preserve"> pohánět</w:t>
      </w:r>
      <w:r>
        <w:t xml:space="preserve">. </w:t>
      </w:r>
      <w:r w:rsidR="00A3265D">
        <w:t xml:space="preserve">Hlavním kritériem je cílová platforma, na které bude systém běžet. Tento požadavek může značně omezovat spektrum jazyků, mezi kterými můžeme volit. Při tomto </w:t>
      </w:r>
      <w:r w:rsidR="00A3265D">
        <w:lastRenderedPageBreak/>
        <w:t>výběru může hrát velkou roli také osobní preference vývojářské týmů a jejich zkušeností s jednotlivými programovacími jazyk.</w:t>
      </w:r>
    </w:p>
    <w:p w14:paraId="2415323B" w14:textId="58E4A223" w:rsidR="00AE3ED4" w:rsidRDefault="00AE3ED4" w:rsidP="00AE3ED4">
      <w:pPr>
        <w:pStyle w:val="NadpisC"/>
      </w:pPr>
      <w:r>
        <w:t>C# (.</w:t>
      </w:r>
      <w:commentRangeStart w:id="28"/>
      <w:r>
        <w:t>NET</w:t>
      </w:r>
      <w:commentRangeEnd w:id="28"/>
      <w:r w:rsidR="00DE0A0F">
        <w:rPr>
          <w:rStyle w:val="Odkaznakoment"/>
          <w:rFonts w:ascii="Times New (W1)" w:hAnsi="Times New (W1)" w:cs="Times New Roman"/>
          <w:b w:val="0"/>
          <w:bCs w:val="0"/>
        </w:rPr>
        <w:commentReference w:id="28"/>
      </w:r>
      <w:r>
        <w:t>)</w:t>
      </w:r>
    </w:p>
    <w:p w14:paraId="562D0EBA" w14:textId="5B61D94A" w:rsidR="00DE0A0F" w:rsidRPr="00DE0A0F" w:rsidRDefault="00DE0A0F" w:rsidP="00DE0A0F">
      <w:pPr>
        <w:pStyle w:val="normlntext"/>
      </w:pPr>
      <w:r>
        <w:t>Moderní objektově</w:t>
      </w:r>
      <w:r w:rsidR="00457827">
        <w:t xml:space="preserve"> </w:t>
      </w:r>
      <w:r>
        <w:t xml:space="preserve">orientovaný jazyk vyvíjený společnostní Microsoft. C# funguje na platformě .NET, původně .NET Framework, který byl určen pouze pro systémy Windows a byl close-source. Microsoft později vytvořil .NET Core (dnes již pouze .NET), což je open-source </w:t>
      </w:r>
      <w:r w:rsidR="00457827">
        <w:t>platforma, která umožňuje vývoj na většinu dnešních systémů a zařízení. C# si bere z hlediska syntaxe inspiraci z jazyků C, C++ a také Java, k poslednímu zmiňovanému je často přirovnáván, ovšem vydává se svojí cestou a často implementuje nové funkce rychleji než jeho předchůdce.</w:t>
      </w:r>
    </w:p>
    <w:p w14:paraId="63AC7D09" w14:textId="398E0D6E" w:rsidR="00AE3ED4" w:rsidRDefault="00AE3ED4" w:rsidP="00AE3ED4">
      <w:pPr>
        <w:pStyle w:val="NadpisC"/>
      </w:pPr>
      <w:commentRangeStart w:id="29"/>
      <w:r>
        <w:t>J</w:t>
      </w:r>
      <w:commentRangeEnd w:id="29"/>
      <w:r w:rsidR="00457827">
        <w:t>ava</w:t>
      </w:r>
      <w:r w:rsidR="00457827">
        <w:rPr>
          <w:rStyle w:val="Odkaznakoment"/>
          <w:rFonts w:ascii="Times New (W1)" w:hAnsi="Times New (W1)" w:cs="Times New Roman"/>
          <w:b w:val="0"/>
          <w:bCs w:val="0"/>
        </w:rPr>
        <w:commentReference w:id="29"/>
      </w:r>
    </w:p>
    <w:p w14:paraId="367B081A" w14:textId="43C2AFBA" w:rsidR="00457827" w:rsidRPr="00457827" w:rsidRDefault="00457827" w:rsidP="00457827">
      <w:pPr>
        <w:pStyle w:val="normlntext"/>
      </w:pPr>
      <w:r>
        <w:t xml:space="preserve">Objektově orientovaný jazyk původně vytvořen společnostní Sun Microsystems dnes již pod správou firmy Oracle. Java umožňuje přístup </w:t>
      </w:r>
      <w:r>
        <w:rPr>
          <w:i/>
          <w:iCs/>
        </w:rPr>
        <w:t>write once, run anywhere</w:t>
      </w:r>
      <w:r>
        <w:t>, toto je umožněno díky tomu, že zdrojový kód je zkompilovaný do bytecodu a ten je poté spuštěn na JVM (Java Virtual Machine). JVM je poté schopno kód spustit nehledě na platformu. Díky tomu se Java využívá hojně u serverový a mobilních aplikací.</w:t>
      </w:r>
    </w:p>
    <w:p w14:paraId="285D1131" w14:textId="77777777" w:rsidR="00457827" w:rsidRPr="00457827" w:rsidRDefault="00457827" w:rsidP="00457827"/>
    <w:bookmarkEnd w:id="21"/>
    <w:bookmarkEnd w:id="22"/>
    <w:bookmarkEnd w:id="23"/>
    <w:p w14:paraId="3AEF0CC4" w14:textId="4FF8A24C" w:rsidR="0022471D" w:rsidRDefault="0022471D" w:rsidP="00946E2D">
      <w:pPr>
        <w:pStyle w:val="NadpisB"/>
      </w:pPr>
      <w:r>
        <w:t>Programovací jazyk (frontend)</w:t>
      </w:r>
    </w:p>
    <w:p w14:paraId="0B8BFBDB" w14:textId="6F94CFA6" w:rsidR="0022471D" w:rsidRDefault="00946E2D" w:rsidP="00946E2D">
      <w:pPr>
        <w:pStyle w:val="NadpisB"/>
      </w:pPr>
      <w:r>
        <w:t>Databáze</w:t>
      </w:r>
    </w:p>
    <w:p w14:paraId="6D21B132" w14:textId="3B644C38" w:rsidR="0022471D" w:rsidRPr="0022471D" w:rsidRDefault="0022471D" w:rsidP="0022471D">
      <w:pPr>
        <w:pStyle w:val="NadpisB"/>
      </w:pPr>
      <w:r>
        <w:t>Nástroje pro vývoj</w:t>
      </w:r>
    </w:p>
    <w:p w14:paraId="35CC4CCC" w14:textId="58353054" w:rsidR="0092160D" w:rsidRDefault="0092160D" w:rsidP="00DE0A0F">
      <w:pPr>
        <w:pStyle w:val="Nadpisy-AbstraktObsah"/>
      </w:pPr>
      <w:r>
        <w:br w:type="page"/>
      </w:r>
      <w:bookmarkStart w:id="30" w:name="_Toc209253218"/>
      <w:bookmarkStart w:id="31" w:name="_Toc209253405"/>
      <w:bookmarkStart w:id="32" w:name="_Toc209321259"/>
      <w:bookmarkStart w:id="33" w:name="_Toc440839250"/>
      <w:r>
        <w:lastRenderedPageBreak/>
        <w:t>ZÁVĚR</w:t>
      </w:r>
      <w:bookmarkEnd w:id="30"/>
      <w:bookmarkEnd w:id="31"/>
      <w:bookmarkEnd w:id="32"/>
      <w:bookmarkEnd w:id="33"/>
    </w:p>
    <w:p w14:paraId="79AB02ED" w14:textId="77777777" w:rsidR="00AA435E" w:rsidRDefault="0092160D" w:rsidP="00E52258">
      <w:pPr>
        <w:pStyle w:val="Nadpisy"/>
      </w:pPr>
      <w:r>
        <w:br w:type="page"/>
      </w:r>
      <w:bookmarkStart w:id="34" w:name="_Toc440839251"/>
      <w:bookmarkStart w:id="35" w:name="_Toc209253219"/>
      <w:bookmarkStart w:id="36" w:name="_Toc209253406"/>
      <w:bookmarkStart w:id="37" w:name="_Toc209321260"/>
      <w:r w:rsidR="00FE2846">
        <w:lastRenderedPageBreak/>
        <w:t>RESUMÉ</w:t>
      </w:r>
      <w:bookmarkEnd w:id="34"/>
    </w:p>
    <w:p w14:paraId="309C2F9E" w14:textId="77777777" w:rsidR="00FE2846" w:rsidRDefault="00AA435E" w:rsidP="00E52258">
      <w:pPr>
        <w:pStyle w:val="Nadpisy"/>
      </w:pPr>
      <w:r>
        <w:br w:type="page"/>
      </w:r>
      <w:bookmarkStart w:id="38" w:name="_Toc440839252"/>
      <w:r w:rsidR="00FE2846">
        <w:lastRenderedPageBreak/>
        <w:t>SUMMARY</w:t>
      </w:r>
      <w:bookmarkEnd w:id="38"/>
    </w:p>
    <w:p w14:paraId="4F7B1EFE" w14:textId="47ABA07A" w:rsidR="00A2383F" w:rsidRPr="0059206A" w:rsidRDefault="00FE2846" w:rsidP="00CE0ADD">
      <w:pPr>
        <w:pStyle w:val="Nadpisy"/>
      </w:pPr>
      <w:r>
        <w:br w:type="page"/>
      </w:r>
      <w:bookmarkEnd w:id="35"/>
      <w:bookmarkEnd w:id="36"/>
      <w:bookmarkEnd w:id="37"/>
    </w:p>
    <w:sdt>
      <w:sdtPr>
        <w:rPr>
          <w:rFonts w:ascii="Times New (W1)" w:hAnsi="Times New (W1)"/>
          <w:b w:val="0"/>
          <w:bCs w:val="0"/>
          <w:caps w:val="0"/>
          <w:kern w:val="0"/>
          <w:sz w:val="24"/>
          <w:szCs w:val="24"/>
        </w:rPr>
        <w:id w:val="1503396692"/>
        <w:docPartObj>
          <w:docPartGallery w:val="Bibliographies"/>
          <w:docPartUnique/>
        </w:docPartObj>
      </w:sdtPr>
      <w:sdtContent>
        <w:p w14:paraId="4DA8A6CA" w14:textId="77777777" w:rsidR="007155C5" w:rsidRDefault="00CE0ADD" w:rsidP="007155C5">
          <w:pPr>
            <w:pStyle w:val="Nadpisy"/>
            <w:rPr>
              <w:noProof/>
              <w:sz w:val="20"/>
              <w:szCs w:val="20"/>
              <w:lang w:val="en-US" w:eastAsia="en-US"/>
            </w:rPr>
          </w:pPr>
          <w:r w:rsidRPr="00CE0ADD">
            <w:t xml:space="preserve">SEZNAM POUŽITÉ LITERATURY </w:t>
          </w:r>
        </w:p>
        <w:sdt>
          <w:sdtPr>
            <w:rPr>
              <w:b/>
              <w:bCs/>
              <w:caps/>
            </w:rPr>
            <w:id w:val="-573587230"/>
            <w:bibliography/>
          </w:sdtPr>
          <w:sdtEndPr>
            <w:rPr>
              <w:b w:val="0"/>
              <w:bCs w:val="0"/>
              <w:caps w:val="0"/>
            </w:rPr>
          </w:sdtEndPr>
          <w:sdtContent>
            <w:p w14:paraId="20CED74B" w14:textId="77777777" w:rsidR="005F5842" w:rsidRDefault="00CE0ADD" w:rsidP="007155C5">
              <w:pPr>
                <w:rPr>
                  <w:noProof/>
                  <w:sz w:val="20"/>
                  <w:szCs w:val="20"/>
                  <w:lang w:val="en-US" w:eastAsia="en-US"/>
                </w:rPr>
              </w:pPr>
              <w:r>
                <w:rPr>
                  <w:rFonts w:ascii="Times New Roman" w:hAnsi="Times New Roman"/>
                  <w:caps/>
                  <w:kern w:val="28"/>
                  <w:sz w:val="32"/>
                  <w:szCs w:val="32"/>
                </w:rPr>
                <w:fldChar w:fldCharType="begin"/>
              </w:r>
              <w:r w:rsidRPr="00CE0ADD">
                <w:instrText xml:space="preserve"> BIBLIOGRAPHY </w:instrText>
              </w:r>
              <w:r>
                <w:rPr>
                  <w:rFonts w:ascii="Times New Roman" w:hAnsi="Times New Roman"/>
                  <w:caps/>
                  <w:kern w:val="28"/>
                  <w:sz w:val="32"/>
                  <w:szCs w:val="32"/>
                </w:rPr>
                <w:fldChar w:fldCharType="separat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8432"/>
              </w:tblGrid>
              <w:tr w:rsidR="005F5842" w14:paraId="5B05A665" w14:textId="77777777">
                <w:trPr>
                  <w:divId w:val="1360934465"/>
                  <w:tblCellSpacing w:w="15" w:type="dxa"/>
                </w:trPr>
                <w:tc>
                  <w:tcPr>
                    <w:tcW w:w="0" w:type="auto"/>
                    <w:hideMark/>
                  </w:tcPr>
                  <w:p w14:paraId="6A3D3E5E" w14:textId="4B94A6C6" w:rsidR="005F5842" w:rsidRDefault="005F5842">
                    <w:pPr>
                      <w:rPr>
                        <w:noProof/>
                      </w:rPr>
                    </w:pPr>
                    <w:r>
                      <w:rPr>
                        <w:noProof/>
                      </w:rPr>
                      <w:t>[1]</w:t>
                    </w:r>
                  </w:p>
                </w:tc>
                <w:tc>
                  <w:tcPr>
                    <w:tcW w:w="0" w:type="auto"/>
                    <w:hideMark/>
                  </w:tcPr>
                  <w:p w14:paraId="4A8E9562" w14:textId="77777777" w:rsidR="005F5842" w:rsidRDefault="005F5842">
                    <w:pPr>
                      <w:rPr>
                        <w:noProof/>
                      </w:rPr>
                    </w:pPr>
                    <w:r>
                      <w:rPr>
                        <w:noProof/>
                      </w:rPr>
                      <w:t xml:space="preserve">TOMAN, Marek. </w:t>
                    </w:r>
                    <w:r>
                      <w:rPr>
                        <w:i/>
                        <w:iCs/>
                        <w:noProof/>
                      </w:rPr>
                      <w:t>Návrh a implementace informačního systému pro řízení prodeje a skladu prodejny</w:t>
                    </w:r>
                    <w:r>
                      <w:rPr>
                        <w:noProof/>
                      </w:rPr>
                      <w:t>. Ostrava, 2009. Bakalářská práce. Ostravská univerzita. Vedoucí práce Doc. Ing. František Huňka, CSc.</w:t>
                    </w:r>
                  </w:p>
                </w:tc>
              </w:tr>
              <w:tr w:rsidR="005F5842" w14:paraId="1F7BECDD" w14:textId="77777777">
                <w:trPr>
                  <w:divId w:val="1360934465"/>
                  <w:tblCellSpacing w:w="15" w:type="dxa"/>
                </w:trPr>
                <w:tc>
                  <w:tcPr>
                    <w:tcW w:w="0" w:type="auto"/>
                    <w:hideMark/>
                  </w:tcPr>
                  <w:p w14:paraId="02CD49B6" w14:textId="77777777" w:rsidR="005F5842" w:rsidRDefault="005F5842">
                    <w:pPr>
                      <w:rPr>
                        <w:noProof/>
                      </w:rPr>
                    </w:pPr>
                    <w:r>
                      <w:rPr>
                        <w:noProof/>
                      </w:rPr>
                      <w:t>[2]</w:t>
                    </w:r>
                  </w:p>
                </w:tc>
                <w:tc>
                  <w:tcPr>
                    <w:tcW w:w="0" w:type="auto"/>
                    <w:hideMark/>
                  </w:tcPr>
                  <w:p w14:paraId="18917681" w14:textId="77777777" w:rsidR="005F5842" w:rsidRDefault="005F5842">
                    <w:pPr>
                      <w:rPr>
                        <w:noProof/>
                      </w:rPr>
                    </w:pPr>
                    <w:r>
                      <w:rPr>
                        <w:noProof/>
                      </w:rPr>
                      <w:t xml:space="preserve">SVOBODOVÁ, Jana. </w:t>
                    </w:r>
                    <w:r>
                      <w:rPr>
                        <w:i/>
                        <w:iCs/>
                        <w:noProof/>
                      </w:rPr>
                      <w:t>Skladovací systém</w:t>
                    </w:r>
                    <w:r>
                      <w:rPr>
                        <w:noProof/>
                      </w:rPr>
                      <w:t>. Praha, 2017. Diplomová práce. České vysoké učení technické v Praze. Vedoucí práce Prof. akad. arch. Jan Fišer.</w:t>
                    </w:r>
                  </w:p>
                </w:tc>
              </w:tr>
              <w:tr w:rsidR="005F5842" w14:paraId="0AA1F174" w14:textId="77777777">
                <w:trPr>
                  <w:divId w:val="1360934465"/>
                  <w:tblCellSpacing w:w="15" w:type="dxa"/>
                </w:trPr>
                <w:tc>
                  <w:tcPr>
                    <w:tcW w:w="0" w:type="auto"/>
                    <w:hideMark/>
                  </w:tcPr>
                  <w:p w14:paraId="703A9507" w14:textId="77777777" w:rsidR="005F5842" w:rsidRDefault="005F5842">
                    <w:pPr>
                      <w:rPr>
                        <w:noProof/>
                      </w:rPr>
                    </w:pPr>
                    <w:r>
                      <w:rPr>
                        <w:noProof/>
                      </w:rPr>
                      <w:t>[3]</w:t>
                    </w:r>
                  </w:p>
                </w:tc>
                <w:tc>
                  <w:tcPr>
                    <w:tcW w:w="0" w:type="auto"/>
                    <w:hideMark/>
                  </w:tcPr>
                  <w:p w14:paraId="127416F8" w14:textId="77777777" w:rsidR="005F5842" w:rsidRDefault="005F5842">
                    <w:pPr>
                      <w:rPr>
                        <w:noProof/>
                      </w:rPr>
                    </w:pPr>
                    <w:r>
                      <w:rPr>
                        <w:noProof/>
                      </w:rPr>
                      <w:t xml:space="preserve">ALTSCHMIED, Jiří. </w:t>
                    </w:r>
                    <w:r>
                      <w:rPr>
                        <w:i/>
                        <w:iCs/>
                        <w:noProof/>
                      </w:rPr>
                      <w:t>Implementace systému skladového hospodářství ve výrobní společnosti</w:t>
                    </w:r>
                    <w:r>
                      <w:rPr>
                        <w:noProof/>
                      </w:rPr>
                      <w:t>. Liberec, 2017. Bakalářská práce. Technická univerzita v Liberci.</w:t>
                    </w:r>
                  </w:p>
                </w:tc>
              </w:tr>
              <w:tr w:rsidR="005F5842" w14:paraId="134210AA" w14:textId="77777777">
                <w:trPr>
                  <w:divId w:val="1360934465"/>
                  <w:tblCellSpacing w:w="15" w:type="dxa"/>
                </w:trPr>
                <w:tc>
                  <w:tcPr>
                    <w:tcW w:w="0" w:type="auto"/>
                    <w:hideMark/>
                  </w:tcPr>
                  <w:p w14:paraId="01B89BF4" w14:textId="77777777" w:rsidR="005F5842" w:rsidRDefault="005F5842">
                    <w:pPr>
                      <w:rPr>
                        <w:noProof/>
                      </w:rPr>
                    </w:pPr>
                    <w:r>
                      <w:rPr>
                        <w:noProof/>
                      </w:rPr>
                      <w:t>[4]</w:t>
                    </w:r>
                  </w:p>
                </w:tc>
                <w:tc>
                  <w:tcPr>
                    <w:tcW w:w="0" w:type="auto"/>
                    <w:hideMark/>
                  </w:tcPr>
                  <w:p w14:paraId="22438495" w14:textId="77777777" w:rsidR="005F5842" w:rsidRDefault="005F5842">
                    <w:pPr>
                      <w:rPr>
                        <w:noProof/>
                      </w:rPr>
                    </w:pPr>
                    <w:r>
                      <w:rPr>
                        <w:i/>
                        <w:iCs/>
                        <w:noProof/>
                      </w:rPr>
                      <w:t>Dotykačka</w:t>
                    </w:r>
                    <w:r>
                      <w:rPr>
                        <w:noProof/>
                      </w:rPr>
                      <w:t xml:space="preserve"> [online]. Dotykačka s. r. o., 2021 [cit. 2022-12-14]. Dostupné z: https://dotykacka.cz</w:t>
                    </w:r>
                  </w:p>
                </w:tc>
              </w:tr>
              <w:tr w:rsidR="005F5842" w14:paraId="44FE430A" w14:textId="77777777">
                <w:trPr>
                  <w:divId w:val="1360934465"/>
                  <w:tblCellSpacing w:w="15" w:type="dxa"/>
                </w:trPr>
                <w:tc>
                  <w:tcPr>
                    <w:tcW w:w="0" w:type="auto"/>
                    <w:hideMark/>
                  </w:tcPr>
                  <w:p w14:paraId="68860DA4" w14:textId="77777777" w:rsidR="005F5842" w:rsidRDefault="005F5842">
                    <w:pPr>
                      <w:rPr>
                        <w:noProof/>
                      </w:rPr>
                    </w:pPr>
                    <w:r>
                      <w:rPr>
                        <w:noProof/>
                      </w:rPr>
                      <w:t>[5]</w:t>
                    </w:r>
                  </w:p>
                </w:tc>
                <w:tc>
                  <w:tcPr>
                    <w:tcW w:w="0" w:type="auto"/>
                    <w:hideMark/>
                  </w:tcPr>
                  <w:p w14:paraId="79C63C25" w14:textId="77777777" w:rsidR="005F5842" w:rsidRDefault="005F5842">
                    <w:pPr>
                      <w:rPr>
                        <w:noProof/>
                      </w:rPr>
                    </w:pPr>
                    <w:r>
                      <w:rPr>
                        <w:i/>
                        <w:iCs/>
                        <w:noProof/>
                      </w:rPr>
                      <w:t>Skladový systém Karat</w:t>
                    </w:r>
                    <w:r>
                      <w:rPr>
                        <w:noProof/>
                      </w:rPr>
                      <w:t xml:space="preserve"> [online]. KARAT Software a. s., 2022 [cit. 2022-12-14]. Dostupné z: https://www.karatsoftware.cz/erp-karat/skladovy-system</w:t>
                    </w:r>
                  </w:p>
                </w:tc>
              </w:tr>
              <w:tr w:rsidR="005F5842" w14:paraId="51A2B210" w14:textId="77777777">
                <w:trPr>
                  <w:divId w:val="1360934465"/>
                  <w:tblCellSpacing w:w="15" w:type="dxa"/>
                </w:trPr>
                <w:tc>
                  <w:tcPr>
                    <w:tcW w:w="0" w:type="auto"/>
                    <w:hideMark/>
                  </w:tcPr>
                  <w:p w14:paraId="695EAA2D" w14:textId="77777777" w:rsidR="005F5842" w:rsidRDefault="005F5842">
                    <w:pPr>
                      <w:rPr>
                        <w:noProof/>
                      </w:rPr>
                    </w:pPr>
                    <w:r>
                      <w:rPr>
                        <w:noProof/>
                      </w:rPr>
                      <w:t>[6]</w:t>
                    </w:r>
                  </w:p>
                </w:tc>
                <w:tc>
                  <w:tcPr>
                    <w:tcW w:w="0" w:type="auto"/>
                    <w:hideMark/>
                  </w:tcPr>
                  <w:p w14:paraId="6FB36E7D" w14:textId="77777777" w:rsidR="005F5842" w:rsidRDefault="005F5842">
                    <w:pPr>
                      <w:rPr>
                        <w:noProof/>
                      </w:rPr>
                    </w:pPr>
                    <w:r>
                      <w:rPr>
                        <w:i/>
                        <w:iCs/>
                        <w:noProof/>
                      </w:rPr>
                      <w:t>WMS Polabské mlékárny</w:t>
                    </w:r>
                    <w:r>
                      <w:rPr>
                        <w:noProof/>
                      </w:rPr>
                      <w:t xml:space="preserve"> [online]. Ostrava: Itixo s.r.o, 2022 [cit. 2022-12-15]. Dostupné z: https://itixo.com/cs/projects/</w:t>
                    </w:r>
                  </w:p>
                </w:tc>
              </w:tr>
            </w:tbl>
            <w:p w14:paraId="6995E501" w14:textId="77777777" w:rsidR="005F5842" w:rsidRDefault="005F5842">
              <w:pPr>
                <w:divId w:val="1360934465"/>
                <w:rPr>
                  <w:noProof/>
                </w:rPr>
              </w:pPr>
            </w:p>
            <w:p w14:paraId="734E12A6" w14:textId="20B18433" w:rsidR="00CE0ADD" w:rsidRDefault="00CE0ADD" w:rsidP="007155C5">
              <w:r>
                <w:rPr>
                  <w:b/>
                  <w:bCs/>
                  <w:noProof/>
                </w:rPr>
                <w:fldChar w:fldCharType="end"/>
              </w:r>
            </w:p>
          </w:sdtContent>
        </w:sdt>
      </w:sdtContent>
    </w:sdt>
    <w:p w14:paraId="3B2EC694" w14:textId="138A65FF" w:rsidR="00A2383F" w:rsidRDefault="00A2383F"/>
    <w:p w14:paraId="75FA9FC6" w14:textId="77777777" w:rsidR="0092160D" w:rsidRDefault="0092160D" w:rsidP="0092160D">
      <w:pPr>
        <w:pStyle w:val="Nadpisy"/>
      </w:pPr>
      <w:r>
        <w:br w:type="page"/>
      </w:r>
      <w:bookmarkStart w:id="39" w:name="_Toc209253220"/>
      <w:bookmarkStart w:id="40" w:name="_Toc209253407"/>
      <w:bookmarkStart w:id="41" w:name="_Toc209321261"/>
      <w:bookmarkStart w:id="42" w:name="_Toc440839254"/>
      <w:r>
        <w:lastRenderedPageBreak/>
        <w:t>SEZNAM POUŽITÝCH SYMBOLŮ</w:t>
      </w:r>
      <w:bookmarkEnd w:id="39"/>
      <w:bookmarkEnd w:id="40"/>
      <w:bookmarkEnd w:id="41"/>
      <w:bookmarkEnd w:id="42"/>
    </w:p>
    <w:tbl>
      <w:tblPr>
        <w:tblW w:w="8859" w:type="dxa"/>
        <w:tblCellMar>
          <w:left w:w="0" w:type="dxa"/>
          <w:right w:w="70" w:type="dxa"/>
        </w:tblCellMar>
        <w:tblLook w:val="0000" w:firstRow="0" w:lastRow="0" w:firstColumn="0" w:lastColumn="0" w:noHBand="0" w:noVBand="0"/>
      </w:tblPr>
      <w:tblGrid>
        <w:gridCol w:w="644"/>
        <w:gridCol w:w="170"/>
        <w:gridCol w:w="8045"/>
      </w:tblGrid>
      <w:tr w:rsidR="00D70095" w14:paraId="55B35133" w14:textId="77777777" w:rsidTr="00136837">
        <w:tc>
          <w:tcPr>
            <w:tcW w:w="0" w:type="auto"/>
            <w:noWrap/>
          </w:tcPr>
          <w:p w14:paraId="2AD072CE" w14:textId="77777777" w:rsidR="00D70095" w:rsidRDefault="00D70095" w:rsidP="00136837">
            <w:pPr>
              <w:pStyle w:val="Bezodstavce"/>
            </w:pPr>
            <w:r>
              <w:t>ABC</w:t>
            </w:r>
          </w:p>
        </w:tc>
        <w:tc>
          <w:tcPr>
            <w:tcW w:w="170" w:type="dxa"/>
          </w:tcPr>
          <w:p w14:paraId="19D116B0" w14:textId="77777777" w:rsidR="00D70095" w:rsidRDefault="00D70095" w:rsidP="00136837">
            <w:pPr>
              <w:pStyle w:val="Bezodstavce"/>
            </w:pPr>
          </w:p>
        </w:tc>
        <w:tc>
          <w:tcPr>
            <w:tcW w:w="8055" w:type="dxa"/>
          </w:tcPr>
          <w:p w14:paraId="05602D37" w14:textId="77777777" w:rsidR="00D70095" w:rsidRDefault="00D70095" w:rsidP="00136837">
            <w:pPr>
              <w:pStyle w:val="Bezodstavce"/>
            </w:pPr>
            <w:r>
              <w:t>Význam první zkratky.</w:t>
            </w:r>
          </w:p>
        </w:tc>
      </w:tr>
      <w:tr w:rsidR="00D70095" w14:paraId="1054E26E" w14:textId="77777777" w:rsidTr="00136837">
        <w:tc>
          <w:tcPr>
            <w:tcW w:w="0" w:type="auto"/>
            <w:noWrap/>
          </w:tcPr>
          <w:p w14:paraId="5B3EF089" w14:textId="77777777" w:rsidR="00D70095" w:rsidRDefault="00D70095" w:rsidP="00136837">
            <w:pPr>
              <w:pStyle w:val="Bezodstavce"/>
            </w:pPr>
            <w:r>
              <w:t>B</w:t>
            </w:r>
          </w:p>
        </w:tc>
        <w:tc>
          <w:tcPr>
            <w:tcW w:w="170" w:type="dxa"/>
          </w:tcPr>
          <w:p w14:paraId="189E9DE6" w14:textId="77777777" w:rsidR="00D70095" w:rsidRDefault="00D70095" w:rsidP="00136837">
            <w:pPr>
              <w:pStyle w:val="Bezodstavce"/>
            </w:pPr>
          </w:p>
        </w:tc>
        <w:tc>
          <w:tcPr>
            <w:tcW w:w="8055" w:type="dxa"/>
          </w:tcPr>
          <w:p w14:paraId="181C4A23" w14:textId="77777777" w:rsidR="00D70095" w:rsidRDefault="00D70095" w:rsidP="00136837">
            <w:pPr>
              <w:pStyle w:val="Bezodstavce"/>
            </w:pPr>
            <w:r>
              <w:t>Význam druhé zkratky.</w:t>
            </w:r>
          </w:p>
        </w:tc>
      </w:tr>
      <w:tr w:rsidR="00D70095" w14:paraId="38F519D0" w14:textId="77777777" w:rsidTr="00136837">
        <w:tc>
          <w:tcPr>
            <w:tcW w:w="0" w:type="auto"/>
            <w:noWrap/>
          </w:tcPr>
          <w:p w14:paraId="46510DAD" w14:textId="77777777" w:rsidR="00D70095" w:rsidRDefault="00D70095" w:rsidP="00136837">
            <w:pPr>
              <w:pStyle w:val="Bezodstavce"/>
            </w:pPr>
            <w:r>
              <w:t>C</w:t>
            </w:r>
          </w:p>
          <w:p w14:paraId="237F54E7" w14:textId="77F475F5" w:rsidR="003736BF" w:rsidRPr="003736BF" w:rsidRDefault="003736BF" w:rsidP="003736BF">
            <w:r>
              <w:t>ERP</w:t>
            </w:r>
          </w:p>
        </w:tc>
        <w:tc>
          <w:tcPr>
            <w:tcW w:w="170" w:type="dxa"/>
          </w:tcPr>
          <w:p w14:paraId="66E8EB92" w14:textId="77777777" w:rsidR="00D70095" w:rsidRDefault="00D70095" w:rsidP="00136837">
            <w:pPr>
              <w:pStyle w:val="Bezodstavce"/>
            </w:pPr>
          </w:p>
        </w:tc>
        <w:tc>
          <w:tcPr>
            <w:tcW w:w="8055" w:type="dxa"/>
          </w:tcPr>
          <w:p w14:paraId="4EE7F16C" w14:textId="77777777" w:rsidR="00D70095" w:rsidRDefault="00D70095" w:rsidP="00136837">
            <w:pPr>
              <w:pStyle w:val="Bezodstavce"/>
            </w:pPr>
            <w:r>
              <w:t>Význam třetí zkratky.</w:t>
            </w:r>
          </w:p>
          <w:p w14:paraId="10A22F16" w14:textId="57ED8A85" w:rsidR="003736BF" w:rsidRDefault="003736BF" w:rsidP="00136837">
            <w:pPr>
              <w:pStyle w:val="Bezodstavce"/>
            </w:pPr>
          </w:p>
        </w:tc>
      </w:tr>
      <w:tr w:rsidR="003736BF" w14:paraId="7E03A984" w14:textId="77777777" w:rsidTr="00136837">
        <w:tc>
          <w:tcPr>
            <w:tcW w:w="0" w:type="auto"/>
            <w:noWrap/>
          </w:tcPr>
          <w:p w14:paraId="05F97E4A" w14:textId="6FEB0D18" w:rsidR="003736BF" w:rsidRDefault="003736BF" w:rsidP="00136837">
            <w:pPr>
              <w:pStyle w:val="Bezodstavce"/>
            </w:pPr>
            <w:r>
              <w:t>WMS</w:t>
            </w:r>
          </w:p>
        </w:tc>
        <w:tc>
          <w:tcPr>
            <w:tcW w:w="170" w:type="dxa"/>
          </w:tcPr>
          <w:p w14:paraId="4F6E984D" w14:textId="77777777" w:rsidR="003736BF" w:rsidRDefault="003736BF" w:rsidP="00136837">
            <w:pPr>
              <w:pStyle w:val="Bezodstavce"/>
            </w:pPr>
          </w:p>
        </w:tc>
        <w:tc>
          <w:tcPr>
            <w:tcW w:w="8055" w:type="dxa"/>
          </w:tcPr>
          <w:p w14:paraId="60D59D62" w14:textId="77777777" w:rsidR="003736BF" w:rsidRDefault="003736BF" w:rsidP="00136837">
            <w:pPr>
              <w:pStyle w:val="Bezodstavce"/>
            </w:pPr>
          </w:p>
        </w:tc>
      </w:tr>
      <w:tr w:rsidR="00D70095" w14:paraId="0F691CD5" w14:textId="77777777" w:rsidTr="00136837">
        <w:tc>
          <w:tcPr>
            <w:tcW w:w="0" w:type="auto"/>
            <w:noWrap/>
          </w:tcPr>
          <w:p w14:paraId="2DEC0A98" w14:textId="77777777" w:rsidR="00D70095" w:rsidRDefault="00D70095" w:rsidP="00136837">
            <w:pPr>
              <w:pStyle w:val="Bezodstavce"/>
            </w:pPr>
          </w:p>
        </w:tc>
        <w:tc>
          <w:tcPr>
            <w:tcW w:w="170" w:type="dxa"/>
          </w:tcPr>
          <w:p w14:paraId="535F2E60" w14:textId="77777777" w:rsidR="00D70095" w:rsidRDefault="00D70095" w:rsidP="00136837">
            <w:pPr>
              <w:pStyle w:val="Bezodstavce"/>
            </w:pPr>
          </w:p>
        </w:tc>
        <w:tc>
          <w:tcPr>
            <w:tcW w:w="8055" w:type="dxa"/>
          </w:tcPr>
          <w:p w14:paraId="05830BD2" w14:textId="77777777" w:rsidR="00D70095" w:rsidRDefault="00D70095" w:rsidP="00136837">
            <w:pPr>
              <w:pStyle w:val="Bezodstavce"/>
            </w:pPr>
          </w:p>
        </w:tc>
      </w:tr>
    </w:tbl>
    <w:p w14:paraId="4E83CAEE" w14:textId="77777777" w:rsidR="0092160D" w:rsidRDefault="0092160D" w:rsidP="0092160D">
      <w:pPr>
        <w:pStyle w:val="Nadpisy"/>
      </w:pPr>
      <w:r>
        <w:br w:type="page"/>
      </w:r>
      <w:bookmarkStart w:id="43" w:name="_Toc209253221"/>
      <w:bookmarkStart w:id="44" w:name="_Toc209253408"/>
      <w:bookmarkStart w:id="45" w:name="_Toc209321262"/>
      <w:bookmarkStart w:id="46" w:name="_Toc440839255"/>
      <w:r>
        <w:lastRenderedPageBreak/>
        <w:t>SEZNAM OBRÁZKŮ</w:t>
      </w:r>
      <w:bookmarkEnd w:id="43"/>
      <w:bookmarkEnd w:id="44"/>
      <w:bookmarkEnd w:id="45"/>
      <w:bookmarkEnd w:id="46"/>
    </w:p>
    <w:p w14:paraId="310CE51A" w14:textId="77777777" w:rsidR="0092160D" w:rsidRDefault="0092160D" w:rsidP="0092160D">
      <w:pPr>
        <w:pStyle w:val="Nadpisy"/>
      </w:pPr>
      <w:r>
        <w:br w:type="page"/>
      </w:r>
      <w:bookmarkStart w:id="47" w:name="_Toc209253222"/>
      <w:bookmarkStart w:id="48" w:name="_Toc209253409"/>
      <w:bookmarkStart w:id="49" w:name="_Toc209321263"/>
      <w:bookmarkStart w:id="50" w:name="_Toc440839256"/>
      <w:r>
        <w:lastRenderedPageBreak/>
        <w:t>SEZNAM TABULEK</w:t>
      </w:r>
      <w:bookmarkEnd w:id="47"/>
      <w:bookmarkEnd w:id="48"/>
      <w:bookmarkEnd w:id="49"/>
      <w:bookmarkEnd w:id="50"/>
    </w:p>
    <w:p w14:paraId="56BDEBB6" w14:textId="77777777" w:rsidR="0092160D" w:rsidRPr="00BC71A8" w:rsidRDefault="0092160D" w:rsidP="0092160D">
      <w:pPr>
        <w:pStyle w:val="Nadpisy"/>
      </w:pPr>
      <w:r>
        <w:br w:type="page"/>
      </w:r>
      <w:bookmarkStart w:id="51" w:name="_Toc209253223"/>
      <w:bookmarkStart w:id="52" w:name="_Toc209253410"/>
      <w:bookmarkStart w:id="53" w:name="_Toc209321264"/>
      <w:bookmarkStart w:id="54" w:name="_Toc440839257"/>
      <w:r>
        <w:lastRenderedPageBreak/>
        <w:t>SEZNAM PŘÍLOH</w:t>
      </w:r>
      <w:bookmarkEnd w:id="51"/>
      <w:bookmarkEnd w:id="52"/>
      <w:bookmarkEnd w:id="53"/>
      <w:bookmarkEnd w:id="54"/>
    </w:p>
    <w:p w14:paraId="4F089A14" w14:textId="77777777" w:rsidR="008D3188" w:rsidRPr="00BC71A8" w:rsidRDefault="008D3188" w:rsidP="008D3188">
      <w:pPr>
        <w:pStyle w:val="Nadpisy-AbstraktObsah"/>
      </w:pPr>
    </w:p>
    <w:sectPr w:rsidR="008D3188" w:rsidRPr="00BC71A8" w:rsidSect="00D23655">
      <w:headerReference w:type="default" r:id="rId14"/>
      <w:footerReference w:type="default" r:id="rId15"/>
      <w:pgSz w:w="11906" w:h="16838"/>
      <w:pgMar w:top="1701" w:right="1134" w:bottom="1134" w:left="1985"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Tomáš Kocůrek" w:date="2023-01-21T14:52:00Z" w:initials="TK">
    <w:p w14:paraId="02520FF7" w14:textId="77777777" w:rsidR="00201791" w:rsidRDefault="00201791" w:rsidP="002D7EAD">
      <w:pPr>
        <w:pStyle w:val="Textkomente"/>
      </w:pPr>
      <w:r>
        <w:rPr>
          <w:rStyle w:val="Odkaznakoment"/>
        </w:rPr>
        <w:annotationRef/>
      </w:r>
      <w:hyperlink r:id="rId1" w:history="1">
        <w:r w:rsidRPr="002D7EAD">
          <w:rPr>
            <w:rStyle w:val="Hypertextovodkaz"/>
          </w:rPr>
          <w:t>https://www.heap.io/topics/what-is-a-tech-stack</w:t>
        </w:r>
      </w:hyperlink>
    </w:p>
  </w:comment>
  <w:comment w:id="25" w:author="Tomáš Kocůrek" w:date="2023-01-21T15:03:00Z" w:initials="TK">
    <w:p w14:paraId="23DDCE06" w14:textId="77777777" w:rsidR="00F20597" w:rsidRDefault="00F20597" w:rsidP="00A37C4E">
      <w:pPr>
        <w:pStyle w:val="Textkomente"/>
      </w:pPr>
      <w:r>
        <w:rPr>
          <w:rStyle w:val="Odkaznakoment"/>
        </w:rPr>
        <w:annotationRef/>
      </w:r>
      <w:r>
        <w:rPr>
          <w:lang w:val="en-US"/>
        </w:rPr>
        <w:t>Citace z úvodu software architectur paterns</w:t>
      </w:r>
    </w:p>
  </w:comment>
  <w:comment w:id="26" w:author="Tomáš Kocůrek" w:date="2023-01-21T18:17:00Z" w:initials="TK">
    <w:p w14:paraId="3B07B9A3" w14:textId="77777777" w:rsidR="007276CC" w:rsidRDefault="007276CC" w:rsidP="005D4793">
      <w:pPr>
        <w:pStyle w:val="Textkomente"/>
      </w:pPr>
      <w:r>
        <w:rPr>
          <w:rStyle w:val="Odkaznakoment"/>
        </w:rPr>
        <w:annotationRef/>
      </w:r>
      <w:r>
        <w:rPr>
          <w:lang w:val="en-US"/>
        </w:rPr>
        <w:t>Citace a popis obrázku</w:t>
      </w:r>
    </w:p>
  </w:comment>
  <w:comment w:id="27" w:author="Tomáš Kocůrek" w:date="2023-01-22T10:57:00Z" w:initials="TK">
    <w:p w14:paraId="4A7275BB" w14:textId="77777777" w:rsidR="00D6280E" w:rsidRDefault="00D6280E" w:rsidP="0079119D">
      <w:pPr>
        <w:pStyle w:val="Textkomente"/>
      </w:pPr>
      <w:r>
        <w:rPr>
          <w:rStyle w:val="Odkaznakoment"/>
        </w:rPr>
        <w:annotationRef/>
      </w:r>
      <w:r>
        <w:rPr>
          <w:lang w:val="en-US"/>
        </w:rPr>
        <w:t>Prodloužit</w:t>
      </w:r>
      <w:r>
        <w:rPr>
          <w:lang w:val="en-US"/>
        </w:rPr>
        <w:br/>
      </w:r>
    </w:p>
  </w:comment>
  <w:comment w:id="28" w:author="Tomáš Kocůrek [2]" w:date="2023-01-24T19:38:00Z" w:initials="TK">
    <w:p w14:paraId="0B5C853C" w14:textId="77777777" w:rsidR="00DE0A0F" w:rsidRDefault="00DE0A0F" w:rsidP="009643DC">
      <w:pPr>
        <w:pStyle w:val="Textkomente"/>
      </w:pPr>
      <w:r>
        <w:rPr>
          <w:rStyle w:val="Odkaznakoment"/>
        </w:rPr>
        <w:annotationRef/>
      </w:r>
      <w:hyperlink r:id="rId2" w:history="1">
        <w:r w:rsidRPr="009643DC">
          <w:rPr>
            <w:rStyle w:val="Hypertextovodkaz"/>
          </w:rPr>
          <w:t>https://learn.microsoft.com/en-us/dotnet/csharp/tour-of-csharp/</w:t>
        </w:r>
      </w:hyperlink>
    </w:p>
  </w:comment>
  <w:comment w:id="29" w:author="Tomáš Kocůrek [2]" w:date="2023-01-24T19:45:00Z" w:initials="TK">
    <w:p w14:paraId="15695E45" w14:textId="77777777" w:rsidR="00457827" w:rsidRDefault="00457827" w:rsidP="00C91EE1">
      <w:pPr>
        <w:pStyle w:val="Textkomente"/>
      </w:pPr>
      <w:r>
        <w:rPr>
          <w:rStyle w:val="Odkaznakoment"/>
        </w:rPr>
        <w:annotationRef/>
      </w:r>
      <w:hyperlink r:id="rId3" w:history="1">
        <w:r w:rsidRPr="00C91EE1">
          <w:rPr>
            <w:rStyle w:val="Hypertextovodkaz"/>
          </w:rPr>
          <w:t>https://www.oracle.com/java</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520FF7" w15:done="0"/>
  <w15:commentEx w15:paraId="23DDCE06" w15:done="0"/>
  <w15:commentEx w15:paraId="3B07B9A3" w15:done="0"/>
  <w15:commentEx w15:paraId="4A7275BB" w15:done="0"/>
  <w15:commentEx w15:paraId="0B5C853C" w15:done="0"/>
  <w15:commentEx w15:paraId="15695E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67AA4" w16cex:dateUtc="2023-01-21T13:52:00Z"/>
  <w16cex:commentExtensible w16cex:durableId="27767D36" w16cex:dateUtc="2023-01-21T14:03:00Z"/>
  <w16cex:commentExtensible w16cex:durableId="2776AAC7" w16cex:dateUtc="2023-01-21T17:17:00Z"/>
  <w16cex:commentExtensible w16cex:durableId="27779523" w16cex:dateUtc="2023-01-22T09:57:00Z"/>
  <w16cex:commentExtensible w16cex:durableId="277AB23C" w16cex:dateUtc="2023-01-24T18:38:00Z"/>
  <w16cex:commentExtensible w16cex:durableId="277AB3CB" w16cex:dateUtc="2023-01-24T1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520FF7" w16cid:durableId="27767AA4"/>
  <w16cid:commentId w16cid:paraId="23DDCE06" w16cid:durableId="27767D36"/>
  <w16cid:commentId w16cid:paraId="3B07B9A3" w16cid:durableId="2776AAC7"/>
  <w16cid:commentId w16cid:paraId="4A7275BB" w16cid:durableId="27779523"/>
  <w16cid:commentId w16cid:paraId="0B5C853C" w16cid:durableId="277AB23C"/>
  <w16cid:commentId w16cid:paraId="15695E45" w16cid:durableId="277AB3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200CD" w14:textId="77777777" w:rsidR="00EF5109" w:rsidRDefault="00EF5109" w:rsidP="000E19A8">
      <w:r>
        <w:separator/>
      </w:r>
    </w:p>
  </w:endnote>
  <w:endnote w:type="continuationSeparator" w:id="0">
    <w:p w14:paraId="4111FEF5" w14:textId="77777777" w:rsidR="00EF5109" w:rsidRDefault="00EF5109"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W1)">
    <w:altName w:val="Times New Roman"/>
    <w:charset w:val="EE"/>
    <w:family w:val="roman"/>
    <w:pitch w:val="variable"/>
    <w:sig w:usb0="20002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sr12">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BEE67" w14:textId="77777777" w:rsidR="000E19A8" w:rsidRDefault="000E19A8">
    <w:pPr>
      <w:pStyle w:val="Zpat"/>
      <w:jc w:val="right"/>
    </w:pPr>
  </w:p>
  <w:p w14:paraId="4AB5C88C" w14:textId="77777777" w:rsidR="000E19A8" w:rsidRDefault="000E19A8">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15356" w14:textId="77777777" w:rsidR="000E19A8" w:rsidRDefault="000E19A8">
    <w:pPr>
      <w:pStyle w:val="Zpat"/>
      <w:jc w:val="right"/>
    </w:pPr>
    <w:r>
      <w:fldChar w:fldCharType="begin"/>
    </w:r>
    <w:r>
      <w:instrText xml:space="preserve"> PAGE   \* MERGEFORMAT </w:instrText>
    </w:r>
    <w:r>
      <w:fldChar w:fldCharType="separate"/>
    </w:r>
    <w:r w:rsidR="00F44F08">
      <w:rPr>
        <w:noProof/>
      </w:rPr>
      <w:t>20</w:t>
    </w:r>
    <w:r>
      <w:fldChar w:fldCharType="end"/>
    </w:r>
  </w:p>
  <w:p w14:paraId="5276E581" w14:textId="77777777" w:rsidR="000E19A8" w:rsidRDefault="000E19A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050DD" w14:textId="77777777" w:rsidR="00EF5109" w:rsidRDefault="00EF5109" w:rsidP="000E19A8">
      <w:r>
        <w:separator/>
      </w:r>
    </w:p>
  </w:footnote>
  <w:footnote w:type="continuationSeparator" w:id="0">
    <w:p w14:paraId="775FEEE1" w14:textId="77777777" w:rsidR="00EF5109" w:rsidRDefault="00EF5109" w:rsidP="000E1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4BC24" w14:textId="77777777" w:rsidR="000E19A8" w:rsidRDefault="000E19A8">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C37"/>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15:restartNumberingAfterBreak="0">
    <w:nsid w:val="0AC316BB"/>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 w15:restartNumberingAfterBreak="0">
    <w:nsid w:val="2A3B442F"/>
    <w:multiLevelType w:val="multilevel"/>
    <w:tmpl w:val="C0E239E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15:restartNumberingAfterBreak="0">
    <w:nsid w:val="2C7D737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4" w15:restartNumberingAfterBreak="0">
    <w:nsid w:val="32B87C11"/>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3650651F"/>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3DD83EEE"/>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43332C37"/>
    <w:multiLevelType w:val="multilevel"/>
    <w:tmpl w:val="E55C7646"/>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rPr>
    </w:lvl>
    <w:lvl w:ilvl="2">
      <w:start w:val="1"/>
      <w:numFmt w:val="decimal"/>
      <w:pStyle w:val="NadpisC"/>
      <w:lvlText w:val="%1.%2.%3"/>
      <w:lvlJc w:val="left"/>
      <w:pPr>
        <w:tabs>
          <w:tab w:val="num" w:pos="737"/>
        </w:tabs>
        <w:ind w:left="1928"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4AB13EE0"/>
    <w:multiLevelType w:val="multilevel"/>
    <w:tmpl w:val="35566E1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66786828"/>
    <w:multiLevelType w:val="hybridMultilevel"/>
    <w:tmpl w:val="093E0ED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15:restartNumberingAfterBreak="0">
    <w:nsid w:val="67125DBF"/>
    <w:multiLevelType w:val="multilevel"/>
    <w:tmpl w:val="BD0621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76D75F8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15:restartNumberingAfterBreak="0">
    <w:nsid w:val="77CF1BE8"/>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16cid:durableId="456336731">
    <w:abstractNumId w:val="9"/>
  </w:num>
  <w:num w:numId="2" w16cid:durableId="1077628136">
    <w:abstractNumId w:val="11"/>
  </w:num>
  <w:num w:numId="3" w16cid:durableId="331375829">
    <w:abstractNumId w:val="10"/>
  </w:num>
  <w:num w:numId="4" w16cid:durableId="83963451">
    <w:abstractNumId w:val="4"/>
  </w:num>
  <w:num w:numId="5" w16cid:durableId="993491747">
    <w:abstractNumId w:val="12"/>
  </w:num>
  <w:num w:numId="6" w16cid:durableId="1219198136">
    <w:abstractNumId w:val="6"/>
  </w:num>
  <w:num w:numId="7" w16cid:durableId="1715424775">
    <w:abstractNumId w:val="0"/>
  </w:num>
  <w:num w:numId="8" w16cid:durableId="405882965">
    <w:abstractNumId w:val="3"/>
  </w:num>
  <w:num w:numId="9" w16cid:durableId="712731849">
    <w:abstractNumId w:val="5"/>
  </w:num>
  <w:num w:numId="10" w16cid:durableId="949166036">
    <w:abstractNumId w:val="2"/>
  </w:num>
  <w:num w:numId="11" w16cid:durableId="901449324">
    <w:abstractNumId w:val="8"/>
  </w:num>
  <w:num w:numId="12" w16cid:durableId="59058903">
    <w:abstractNumId w:val="7"/>
  </w:num>
  <w:num w:numId="13" w16cid:durableId="1033270337">
    <w:abstractNumId w:val="1"/>
  </w:num>
  <w:num w:numId="14" w16cid:durableId="10829474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519666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7834098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áš Kocůrek">
    <w15:presenceInfo w15:providerId="Windows Live" w15:userId="6a9c09f17bc52543"/>
  </w15:person>
  <w15:person w15:author="Tomáš Kocůrek [2]">
    <w15:presenceInfo w15:providerId="AD" w15:userId="S::tomas.kocurek@itixo.com::73de3d83-baca-42e7-85df-08da405f20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E44"/>
    <w:rsid w:val="00000187"/>
    <w:rsid w:val="00004B70"/>
    <w:rsid w:val="00012D92"/>
    <w:rsid w:val="00022DF1"/>
    <w:rsid w:val="00032F1B"/>
    <w:rsid w:val="0007109B"/>
    <w:rsid w:val="00074743"/>
    <w:rsid w:val="00084B09"/>
    <w:rsid w:val="00090497"/>
    <w:rsid w:val="000A1926"/>
    <w:rsid w:val="000A6066"/>
    <w:rsid w:val="000C3A52"/>
    <w:rsid w:val="000D73D4"/>
    <w:rsid w:val="000E19A8"/>
    <w:rsid w:val="00136837"/>
    <w:rsid w:val="00153DE0"/>
    <w:rsid w:val="00163294"/>
    <w:rsid w:val="0016398D"/>
    <w:rsid w:val="00177BCF"/>
    <w:rsid w:val="001D7B41"/>
    <w:rsid w:val="001E2AB7"/>
    <w:rsid w:val="001F6A3E"/>
    <w:rsid w:val="00201339"/>
    <w:rsid w:val="00201791"/>
    <w:rsid w:val="00203DBB"/>
    <w:rsid w:val="0022471D"/>
    <w:rsid w:val="002276C2"/>
    <w:rsid w:val="00231E62"/>
    <w:rsid w:val="00243AD4"/>
    <w:rsid w:val="002A7475"/>
    <w:rsid w:val="002B4C52"/>
    <w:rsid w:val="002E3D7B"/>
    <w:rsid w:val="002E7EEF"/>
    <w:rsid w:val="002F3FE3"/>
    <w:rsid w:val="00302A68"/>
    <w:rsid w:val="003120A7"/>
    <w:rsid w:val="0035324F"/>
    <w:rsid w:val="003736BF"/>
    <w:rsid w:val="003A5BEC"/>
    <w:rsid w:val="003A7AF4"/>
    <w:rsid w:val="003F2BF4"/>
    <w:rsid w:val="003F44D8"/>
    <w:rsid w:val="00457827"/>
    <w:rsid w:val="00457DBE"/>
    <w:rsid w:val="00477C60"/>
    <w:rsid w:val="004802EB"/>
    <w:rsid w:val="00485C07"/>
    <w:rsid w:val="004C4F98"/>
    <w:rsid w:val="004C5584"/>
    <w:rsid w:val="004D1FC5"/>
    <w:rsid w:val="004F434E"/>
    <w:rsid w:val="004F54D9"/>
    <w:rsid w:val="005113B1"/>
    <w:rsid w:val="005178D0"/>
    <w:rsid w:val="00552EF3"/>
    <w:rsid w:val="005652CB"/>
    <w:rsid w:val="00582CA5"/>
    <w:rsid w:val="00583B4C"/>
    <w:rsid w:val="00586E3E"/>
    <w:rsid w:val="005871CC"/>
    <w:rsid w:val="005907D6"/>
    <w:rsid w:val="0059206A"/>
    <w:rsid w:val="005F5842"/>
    <w:rsid w:val="00602BF2"/>
    <w:rsid w:val="006279C4"/>
    <w:rsid w:val="0064700A"/>
    <w:rsid w:val="006A7BA9"/>
    <w:rsid w:val="006B1D32"/>
    <w:rsid w:val="006C33C2"/>
    <w:rsid w:val="006E108D"/>
    <w:rsid w:val="006E6E7E"/>
    <w:rsid w:val="006F15C7"/>
    <w:rsid w:val="0070272B"/>
    <w:rsid w:val="00704E93"/>
    <w:rsid w:val="007155C5"/>
    <w:rsid w:val="007276CC"/>
    <w:rsid w:val="00732913"/>
    <w:rsid w:val="00732C40"/>
    <w:rsid w:val="00736B41"/>
    <w:rsid w:val="00745DB9"/>
    <w:rsid w:val="00793F3C"/>
    <w:rsid w:val="007F506E"/>
    <w:rsid w:val="00816B17"/>
    <w:rsid w:val="008371A2"/>
    <w:rsid w:val="00845A5B"/>
    <w:rsid w:val="008627CD"/>
    <w:rsid w:val="008A2F0A"/>
    <w:rsid w:val="008D3188"/>
    <w:rsid w:val="008E461C"/>
    <w:rsid w:val="008F4F3B"/>
    <w:rsid w:val="008F743A"/>
    <w:rsid w:val="0090374A"/>
    <w:rsid w:val="00907464"/>
    <w:rsid w:val="0092160D"/>
    <w:rsid w:val="0093575A"/>
    <w:rsid w:val="00944D74"/>
    <w:rsid w:val="00946E2D"/>
    <w:rsid w:val="00951047"/>
    <w:rsid w:val="00962FA9"/>
    <w:rsid w:val="00985FB5"/>
    <w:rsid w:val="009C1B8E"/>
    <w:rsid w:val="009C6333"/>
    <w:rsid w:val="009F14DF"/>
    <w:rsid w:val="00A2383F"/>
    <w:rsid w:val="00A3265D"/>
    <w:rsid w:val="00A34D5C"/>
    <w:rsid w:val="00A54FEB"/>
    <w:rsid w:val="00A60186"/>
    <w:rsid w:val="00A74648"/>
    <w:rsid w:val="00A76414"/>
    <w:rsid w:val="00A87D4B"/>
    <w:rsid w:val="00A95D54"/>
    <w:rsid w:val="00AA435E"/>
    <w:rsid w:val="00AC00E1"/>
    <w:rsid w:val="00AC1207"/>
    <w:rsid w:val="00AD1B6C"/>
    <w:rsid w:val="00AE3ED4"/>
    <w:rsid w:val="00AE73A9"/>
    <w:rsid w:val="00AF3C78"/>
    <w:rsid w:val="00B341B4"/>
    <w:rsid w:val="00B362CD"/>
    <w:rsid w:val="00B70E26"/>
    <w:rsid w:val="00B746B7"/>
    <w:rsid w:val="00B84581"/>
    <w:rsid w:val="00B85532"/>
    <w:rsid w:val="00B933C7"/>
    <w:rsid w:val="00BA446F"/>
    <w:rsid w:val="00BC71A8"/>
    <w:rsid w:val="00BC793A"/>
    <w:rsid w:val="00BD34DF"/>
    <w:rsid w:val="00BE0669"/>
    <w:rsid w:val="00C00E28"/>
    <w:rsid w:val="00C04E4B"/>
    <w:rsid w:val="00C33F40"/>
    <w:rsid w:val="00C547A0"/>
    <w:rsid w:val="00C72056"/>
    <w:rsid w:val="00C738FA"/>
    <w:rsid w:val="00CA61B2"/>
    <w:rsid w:val="00CC13C4"/>
    <w:rsid w:val="00CE0ADD"/>
    <w:rsid w:val="00D23655"/>
    <w:rsid w:val="00D6280E"/>
    <w:rsid w:val="00D70095"/>
    <w:rsid w:val="00D739F7"/>
    <w:rsid w:val="00DA612A"/>
    <w:rsid w:val="00DE0A0F"/>
    <w:rsid w:val="00DE19F2"/>
    <w:rsid w:val="00E0133C"/>
    <w:rsid w:val="00E06E44"/>
    <w:rsid w:val="00E36A4D"/>
    <w:rsid w:val="00E46201"/>
    <w:rsid w:val="00E52258"/>
    <w:rsid w:val="00E875F0"/>
    <w:rsid w:val="00EA2241"/>
    <w:rsid w:val="00ED5797"/>
    <w:rsid w:val="00EE7677"/>
    <w:rsid w:val="00EF2093"/>
    <w:rsid w:val="00EF5109"/>
    <w:rsid w:val="00EF5E0F"/>
    <w:rsid w:val="00F036FF"/>
    <w:rsid w:val="00F06E91"/>
    <w:rsid w:val="00F20597"/>
    <w:rsid w:val="00F266E0"/>
    <w:rsid w:val="00F379D4"/>
    <w:rsid w:val="00F44F08"/>
    <w:rsid w:val="00F879C8"/>
    <w:rsid w:val="00F92D86"/>
    <w:rsid w:val="00F955E8"/>
    <w:rsid w:val="00FB0E6E"/>
    <w:rsid w:val="00FD28B1"/>
    <w:rsid w:val="00FE1625"/>
    <w:rsid w:val="00FE2846"/>
    <w:rsid w:val="00FF28B8"/>
    <w:rsid w:val="00FF5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38F2DA"/>
  <w15:chartTrackingRefBased/>
  <w15:docId w15:val="{660D99FC-A47F-428C-9731-FD2DFF515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W1)" w:eastAsia="Times New Roman" w:hAnsi="Times New (W1)"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A74648"/>
    <w:rPr>
      <w:sz w:val="24"/>
      <w:szCs w:val="24"/>
      <w:lang w:val="cs-CZ" w:eastAsia="cs-CZ"/>
    </w:rPr>
  </w:style>
  <w:style w:type="paragraph" w:styleId="Nadpis1">
    <w:name w:val="heading 1"/>
    <w:basedOn w:val="Normln"/>
    <w:next w:val="Normln"/>
    <w:link w:val="Nadpis1Char"/>
    <w:uiPriority w:val="9"/>
    <w:qFormat/>
    <w:rsid w:val="00CA61B2"/>
    <w:pPr>
      <w:keepNext/>
      <w:spacing w:before="240" w:after="60"/>
      <w:outlineLvl w:val="0"/>
    </w:pPr>
    <w:rPr>
      <w:rFonts w:ascii="Arial" w:hAnsi="Arial" w:cs="Arial"/>
      <w:b/>
      <w:bCs/>
      <w:kern w:val="32"/>
      <w:sz w:val="32"/>
      <w:szCs w:val="32"/>
    </w:rPr>
  </w:style>
  <w:style w:type="paragraph" w:styleId="Nadpis2">
    <w:name w:val="heading 2"/>
    <w:basedOn w:val="Normln"/>
    <w:next w:val="Normln"/>
    <w:qFormat/>
    <w:rsid w:val="00CA61B2"/>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A61B2"/>
    <w:pPr>
      <w:keepNext/>
      <w:spacing w:before="240" w:after="60"/>
      <w:outlineLvl w:val="2"/>
    </w:pPr>
    <w:rPr>
      <w:rFonts w:ascii="Arial" w:hAnsi="Arial" w:cs="Arial"/>
      <w:b/>
      <w:b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ylArial145bzarovnnnasted">
    <w:name w:val="Styl Arial 145 b. zarovnání na střed"/>
    <w:basedOn w:val="Normln"/>
    <w:link w:val="StylArial145bzarovnnnastedChar"/>
    <w:rsid w:val="00AE73A9"/>
    <w:pPr>
      <w:jc w:val="center"/>
    </w:pPr>
    <w:rPr>
      <w:rFonts w:ascii="Arial" w:hAnsi="Arial"/>
      <w:sz w:val="29"/>
      <w:szCs w:val="20"/>
    </w:rPr>
  </w:style>
  <w:style w:type="paragraph" w:customStyle="1" w:styleId="nazevprace">
    <w:name w:val="nazev prace"/>
    <w:basedOn w:val="Normln"/>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Mkatabulky">
    <w:name w:val="Table Grid"/>
    <w:basedOn w:val="Normlntabulka"/>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rsid w:val="000E19A8"/>
    <w:pPr>
      <w:spacing w:line="360" w:lineRule="auto"/>
    </w:pPr>
    <w:rPr>
      <w:b/>
      <w:caps/>
    </w:rPr>
  </w:style>
  <w:style w:type="paragraph" w:styleId="Obsah2">
    <w:name w:val="toc 2"/>
    <w:basedOn w:val="Normln"/>
    <w:next w:val="Normln"/>
    <w:autoRedefine/>
    <w:uiPriority w:val="39"/>
    <w:rsid w:val="000E19A8"/>
    <w:pPr>
      <w:spacing w:line="360" w:lineRule="auto"/>
      <w:ind w:left="238"/>
    </w:pPr>
  </w:style>
  <w:style w:type="paragraph" w:styleId="Obsah3">
    <w:name w:val="toc 3"/>
    <w:basedOn w:val="Normln"/>
    <w:next w:val="Normln"/>
    <w:autoRedefine/>
    <w:uiPriority w:val="39"/>
    <w:rsid w:val="000E19A8"/>
    <w:pPr>
      <w:spacing w:line="360" w:lineRule="auto"/>
      <w:ind w:left="482"/>
    </w:pPr>
  </w:style>
  <w:style w:type="character" w:styleId="Hypertextovodkaz">
    <w:name w:val="Hyperlink"/>
    <w:uiPriority w:val="99"/>
    <w:rsid w:val="00C00E28"/>
    <w:rPr>
      <w:color w:val="0000FF"/>
      <w:u w:val="single"/>
    </w:rPr>
  </w:style>
  <w:style w:type="paragraph" w:customStyle="1" w:styleId="Text">
    <w:name w:val="Text"/>
    <w:basedOn w:val="Normln"/>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ln"/>
    <w:rsid w:val="00C547A0"/>
    <w:pPr>
      <w:spacing w:before="120" w:after="1200"/>
    </w:pPr>
    <w:rPr>
      <w:i/>
      <w:iCs/>
      <w:szCs w:val="20"/>
    </w:rPr>
  </w:style>
  <w:style w:type="paragraph" w:customStyle="1" w:styleId="Nadpisy">
    <w:name w:val="Nadpisy"/>
    <w:basedOn w:val="Nzev"/>
    <w:link w:val="NadpisyChar"/>
    <w:qFormat/>
    <w:rsid w:val="00C33F40"/>
    <w:pPr>
      <w:spacing w:before="120" w:after="360"/>
      <w:jc w:val="left"/>
    </w:pPr>
    <w:rPr>
      <w:rFonts w:ascii="Times New Roman" w:hAnsi="Times New Roman"/>
      <w:caps/>
    </w:rPr>
  </w:style>
  <w:style w:type="paragraph" w:customStyle="1" w:styleId="normlntext">
    <w:name w:val="normální text"/>
    <w:basedOn w:val="Normln"/>
    <w:qFormat/>
    <w:rsid w:val="00B70E26"/>
    <w:pPr>
      <w:spacing w:after="120" w:line="360" w:lineRule="auto"/>
      <w:jc w:val="both"/>
    </w:pPr>
    <w:rPr>
      <w:rFonts w:ascii="Times New Roman" w:hAnsi="Times New Roman"/>
    </w:rPr>
  </w:style>
  <w:style w:type="paragraph" w:customStyle="1" w:styleId="normlntextkurzva">
    <w:name w:val="normální text kurzíva"/>
    <w:basedOn w:val="Normln"/>
    <w:qFormat/>
    <w:rsid w:val="00C33F40"/>
    <w:pPr>
      <w:spacing w:after="120" w:line="360" w:lineRule="auto"/>
      <w:jc w:val="both"/>
    </w:pPr>
    <w:rPr>
      <w:i/>
    </w:rPr>
  </w:style>
  <w:style w:type="paragraph" w:styleId="Nzev">
    <w:name w:val="Title"/>
    <w:basedOn w:val="Normln"/>
    <w:next w:val="Normln"/>
    <w:link w:val="NzevChar"/>
    <w:qFormat/>
    <w:rsid w:val="00C33F40"/>
    <w:pPr>
      <w:spacing w:before="240" w:after="60"/>
      <w:jc w:val="center"/>
      <w:outlineLvl w:val="0"/>
    </w:pPr>
    <w:rPr>
      <w:rFonts w:ascii="Cambria" w:hAnsi="Cambria"/>
      <w:b/>
      <w:bCs/>
      <w:kern w:val="28"/>
      <w:sz w:val="32"/>
      <w:szCs w:val="32"/>
    </w:rPr>
  </w:style>
  <w:style w:type="character" w:customStyle="1" w:styleId="NzevChar">
    <w:name w:val="Název Char"/>
    <w:link w:val="Nzev"/>
    <w:rsid w:val="00C33F40"/>
    <w:rPr>
      <w:rFonts w:ascii="Cambria" w:eastAsia="Times New Roman" w:hAnsi="Cambria" w:cs="Times New Roman"/>
      <w:b/>
      <w:bCs/>
      <w:kern w:val="28"/>
      <w:sz w:val="32"/>
      <w:szCs w:val="32"/>
    </w:rPr>
  </w:style>
  <w:style w:type="paragraph" w:styleId="Zhlav">
    <w:name w:val="header"/>
    <w:basedOn w:val="Normln"/>
    <w:link w:val="ZhlavChar"/>
    <w:rsid w:val="0092160D"/>
    <w:pPr>
      <w:tabs>
        <w:tab w:val="center" w:pos="4536"/>
        <w:tab w:val="right" w:pos="9072"/>
      </w:tabs>
    </w:pPr>
  </w:style>
  <w:style w:type="character" w:customStyle="1" w:styleId="ZhlavChar">
    <w:name w:val="Záhlaví Char"/>
    <w:link w:val="Zhlav"/>
    <w:rsid w:val="0092160D"/>
    <w:rPr>
      <w:rFonts w:ascii="Times New (W1)" w:hAnsi="Times New (W1)"/>
      <w:sz w:val="24"/>
      <w:szCs w:val="24"/>
    </w:rPr>
  </w:style>
  <w:style w:type="paragraph" w:customStyle="1" w:styleId="NadpisA">
    <w:name w:val="Nadpis A"/>
    <w:basedOn w:val="Nadpis1"/>
    <w:next w:val="Normln"/>
    <w:qFormat/>
    <w:rsid w:val="002B4C52"/>
    <w:pPr>
      <w:pageBreakBefore/>
      <w:numPr>
        <w:numId w:val="12"/>
      </w:numPr>
      <w:spacing w:before="0" w:after="240" w:line="360" w:lineRule="auto"/>
      <w:ind w:left="403" w:hanging="403"/>
    </w:pPr>
    <w:rPr>
      <w:rFonts w:ascii="Times New Roman" w:hAnsi="Times New Roman"/>
      <w:caps/>
    </w:rPr>
  </w:style>
  <w:style w:type="paragraph" w:customStyle="1" w:styleId="NadpisB">
    <w:name w:val="Nadpis B"/>
    <w:basedOn w:val="Nadpis2"/>
    <w:next w:val="Normln"/>
    <w:qFormat/>
    <w:rsid w:val="0092160D"/>
    <w:pPr>
      <w:numPr>
        <w:ilvl w:val="1"/>
        <w:numId w:val="12"/>
      </w:numPr>
      <w:spacing w:before="360" w:after="240" w:line="360" w:lineRule="auto"/>
    </w:pPr>
    <w:rPr>
      <w:rFonts w:ascii="Times New Roman" w:hAnsi="Times New Roman"/>
      <w:i w:val="0"/>
      <w:sz w:val="32"/>
    </w:rPr>
  </w:style>
  <w:style w:type="paragraph" w:customStyle="1" w:styleId="NadpisC">
    <w:name w:val="Nadpis C"/>
    <w:basedOn w:val="Nadpis3"/>
    <w:next w:val="Normln"/>
    <w:qFormat/>
    <w:rsid w:val="0092160D"/>
    <w:pPr>
      <w:numPr>
        <w:ilvl w:val="2"/>
        <w:numId w:val="12"/>
      </w:numPr>
      <w:spacing w:before="360" w:after="240" w:line="360" w:lineRule="auto"/>
    </w:pPr>
    <w:rPr>
      <w:rFonts w:ascii="Times New Roman" w:hAnsi="Times New Roman"/>
      <w:sz w:val="28"/>
    </w:rPr>
  </w:style>
  <w:style w:type="paragraph" w:styleId="Zpat">
    <w:name w:val="footer"/>
    <w:basedOn w:val="Normln"/>
    <w:link w:val="ZpatChar"/>
    <w:uiPriority w:val="99"/>
    <w:rsid w:val="000E19A8"/>
    <w:pPr>
      <w:tabs>
        <w:tab w:val="center" w:pos="4536"/>
        <w:tab w:val="right" w:pos="9072"/>
      </w:tabs>
    </w:pPr>
  </w:style>
  <w:style w:type="character" w:customStyle="1" w:styleId="ZpatChar">
    <w:name w:val="Zápatí Char"/>
    <w:link w:val="Zpat"/>
    <w:uiPriority w:val="99"/>
    <w:rsid w:val="000E19A8"/>
    <w:rPr>
      <w:sz w:val="24"/>
      <w:szCs w:val="24"/>
    </w:rPr>
  </w:style>
  <w:style w:type="paragraph" w:customStyle="1" w:styleId="Bezodstavce">
    <w:name w:val="Bez odstavce"/>
    <w:basedOn w:val="Normln"/>
    <w:rsid w:val="00D70095"/>
    <w:pPr>
      <w:spacing w:after="120" w:line="360" w:lineRule="auto"/>
      <w:jc w:val="both"/>
    </w:pPr>
  </w:style>
  <w:style w:type="paragraph" w:customStyle="1" w:styleId="Literatura">
    <w:name w:val="Literatura"/>
    <w:basedOn w:val="Normln"/>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Nadpis1Char">
    <w:name w:val="Nadpis 1 Char"/>
    <w:link w:val="Nadpis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fie">
    <w:name w:val="Bibliography"/>
    <w:basedOn w:val="Normln"/>
    <w:next w:val="Normln"/>
    <w:uiPriority w:val="37"/>
    <w:unhideWhenUsed/>
    <w:rsid w:val="00EF5E0F"/>
  </w:style>
  <w:style w:type="character" w:styleId="Nevyeenzmnka">
    <w:name w:val="Unresolved Mention"/>
    <w:uiPriority w:val="99"/>
    <w:semiHidden/>
    <w:unhideWhenUsed/>
    <w:rsid w:val="0090374A"/>
    <w:rPr>
      <w:color w:val="605E5C"/>
      <w:shd w:val="clear" w:color="auto" w:fill="E1DFDD"/>
    </w:rPr>
  </w:style>
  <w:style w:type="character" w:styleId="Odkaznakoment">
    <w:name w:val="annotation reference"/>
    <w:basedOn w:val="Standardnpsmoodstavce"/>
    <w:rsid w:val="00201791"/>
    <w:rPr>
      <w:sz w:val="16"/>
      <w:szCs w:val="16"/>
    </w:rPr>
  </w:style>
  <w:style w:type="paragraph" w:styleId="Textkomente">
    <w:name w:val="annotation text"/>
    <w:basedOn w:val="Normln"/>
    <w:link w:val="TextkomenteChar"/>
    <w:rsid w:val="00201791"/>
    <w:rPr>
      <w:sz w:val="20"/>
      <w:szCs w:val="20"/>
    </w:rPr>
  </w:style>
  <w:style w:type="character" w:customStyle="1" w:styleId="TextkomenteChar">
    <w:name w:val="Text komentáře Char"/>
    <w:basedOn w:val="Standardnpsmoodstavce"/>
    <w:link w:val="Textkomente"/>
    <w:rsid w:val="00201791"/>
    <w:rPr>
      <w:lang w:val="cs-CZ" w:eastAsia="cs-CZ"/>
    </w:rPr>
  </w:style>
  <w:style w:type="paragraph" w:styleId="Pedmtkomente">
    <w:name w:val="annotation subject"/>
    <w:basedOn w:val="Textkomente"/>
    <w:next w:val="Textkomente"/>
    <w:link w:val="PedmtkomenteChar"/>
    <w:rsid w:val="00201791"/>
    <w:rPr>
      <w:b/>
      <w:bCs/>
    </w:rPr>
  </w:style>
  <w:style w:type="character" w:customStyle="1" w:styleId="PedmtkomenteChar">
    <w:name w:val="Předmět komentáře Char"/>
    <w:basedOn w:val="TextkomenteChar"/>
    <w:link w:val="Pedmtkomente"/>
    <w:rsid w:val="00201791"/>
    <w:rPr>
      <w:b/>
      <w:bCs/>
      <w:lang w:val="cs-CZ"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62630">
      <w:bodyDiv w:val="1"/>
      <w:marLeft w:val="0"/>
      <w:marRight w:val="0"/>
      <w:marTop w:val="0"/>
      <w:marBottom w:val="0"/>
      <w:divBdr>
        <w:top w:val="none" w:sz="0" w:space="0" w:color="auto"/>
        <w:left w:val="none" w:sz="0" w:space="0" w:color="auto"/>
        <w:bottom w:val="none" w:sz="0" w:space="0" w:color="auto"/>
        <w:right w:val="none" w:sz="0" w:space="0" w:color="auto"/>
      </w:divBdr>
    </w:div>
    <w:div w:id="217017772">
      <w:bodyDiv w:val="1"/>
      <w:marLeft w:val="0"/>
      <w:marRight w:val="0"/>
      <w:marTop w:val="0"/>
      <w:marBottom w:val="0"/>
      <w:divBdr>
        <w:top w:val="none" w:sz="0" w:space="0" w:color="auto"/>
        <w:left w:val="none" w:sz="0" w:space="0" w:color="auto"/>
        <w:bottom w:val="none" w:sz="0" w:space="0" w:color="auto"/>
        <w:right w:val="none" w:sz="0" w:space="0" w:color="auto"/>
      </w:divBdr>
    </w:div>
    <w:div w:id="224226202">
      <w:bodyDiv w:val="1"/>
      <w:marLeft w:val="0"/>
      <w:marRight w:val="0"/>
      <w:marTop w:val="0"/>
      <w:marBottom w:val="0"/>
      <w:divBdr>
        <w:top w:val="none" w:sz="0" w:space="0" w:color="auto"/>
        <w:left w:val="none" w:sz="0" w:space="0" w:color="auto"/>
        <w:bottom w:val="none" w:sz="0" w:space="0" w:color="auto"/>
        <w:right w:val="none" w:sz="0" w:space="0" w:color="auto"/>
      </w:divBdr>
    </w:div>
    <w:div w:id="253711560">
      <w:bodyDiv w:val="1"/>
      <w:marLeft w:val="0"/>
      <w:marRight w:val="0"/>
      <w:marTop w:val="0"/>
      <w:marBottom w:val="0"/>
      <w:divBdr>
        <w:top w:val="none" w:sz="0" w:space="0" w:color="auto"/>
        <w:left w:val="none" w:sz="0" w:space="0" w:color="auto"/>
        <w:bottom w:val="none" w:sz="0" w:space="0" w:color="auto"/>
        <w:right w:val="none" w:sz="0" w:space="0" w:color="auto"/>
      </w:divBdr>
    </w:div>
    <w:div w:id="406003048">
      <w:bodyDiv w:val="1"/>
      <w:marLeft w:val="0"/>
      <w:marRight w:val="0"/>
      <w:marTop w:val="0"/>
      <w:marBottom w:val="0"/>
      <w:divBdr>
        <w:top w:val="none" w:sz="0" w:space="0" w:color="auto"/>
        <w:left w:val="none" w:sz="0" w:space="0" w:color="auto"/>
        <w:bottom w:val="none" w:sz="0" w:space="0" w:color="auto"/>
        <w:right w:val="none" w:sz="0" w:space="0" w:color="auto"/>
      </w:divBdr>
    </w:div>
    <w:div w:id="477233836">
      <w:bodyDiv w:val="1"/>
      <w:marLeft w:val="0"/>
      <w:marRight w:val="0"/>
      <w:marTop w:val="0"/>
      <w:marBottom w:val="0"/>
      <w:divBdr>
        <w:top w:val="none" w:sz="0" w:space="0" w:color="auto"/>
        <w:left w:val="none" w:sz="0" w:space="0" w:color="auto"/>
        <w:bottom w:val="none" w:sz="0" w:space="0" w:color="auto"/>
        <w:right w:val="none" w:sz="0" w:space="0" w:color="auto"/>
      </w:divBdr>
    </w:div>
    <w:div w:id="584654666">
      <w:bodyDiv w:val="1"/>
      <w:marLeft w:val="0"/>
      <w:marRight w:val="0"/>
      <w:marTop w:val="0"/>
      <w:marBottom w:val="0"/>
      <w:divBdr>
        <w:top w:val="none" w:sz="0" w:space="0" w:color="auto"/>
        <w:left w:val="none" w:sz="0" w:space="0" w:color="auto"/>
        <w:bottom w:val="none" w:sz="0" w:space="0" w:color="auto"/>
        <w:right w:val="none" w:sz="0" w:space="0" w:color="auto"/>
      </w:divBdr>
    </w:div>
    <w:div w:id="605845558">
      <w:bodyDiv w:val="1"/>
      <w:marLeft w:val="0"/>
      <w:marRight w:val="0"/>
      <w:marTop w:val="0"/>
      <w:marBottom w:val="0"/>
      <w:divBdr>
        <w:top w:val="none" w:sz="0" w:space="0" w:color="auto"/>
        <w:left w:val="none" w:sz="0" w:space="0" w:color="auto"/>
        <w:bottom w:val="none" w:sz="0" w:space="0" w:color="auto"/>
        <w:right w:val="none" w:sz="0" w:space="0" w:color="auto"/>
      </w:divBdr>
    </w:div>
    <w:div w:id="699859425">
      <w:bodyDiv w:val="1"/>
      <w:marLeft w:val="0"/>
      <w:marRight w:val="0"/>
      <w:marTop w:val="0"/>
      <w:marBottom w:val="0"/>
      <w:divBdr>
        <w:top w:val="none" w:sz="0" w:space="0" w:color="auto"/>
        <w:left w:val="none" w:sz="0" w:space="0" w:color="auto"/>
        <w:bottom w:val="none" w:sz="0" w:space="0" w:color="auto"/>
        <w:right w:val="none" w:sz="0" w:space="0" w:color="auto"/>
      </w:divBdr>
    </w:div>
    <w:div w:id="703016216">
      <w:bodyDiv w:val="1"/>
      <w:marLeft w:val="0"/>
      <w:marRight w:val="0"/>
      <w:marTop w:val="0"/>
      <w:marBottom w:val="0"/>
      <w:divBdr>
        <w:top w:val="none" w:sz="0" w:space="0" w:color="auto"/>
        <w:left w:val="none" w:sz="0" w:space="0" w:color="auto"/>
        <w:bottom w:val="none" w:sz="0" w:space="0" w:color="auto"/>
        <w:right w:val="none" w:sz="0" w:space="0" w:color="auto"/>
      </w:divBdr>
    </w:div>
    <w:div w:id="706871924">
      <w:bodyDiv w:val="1"/>
      <w:marLeft w:val="0"/>
      <w:marRight w:val="0"/>
      <w:marTop w:val="0"/>
      <w:marBottom w:val="0"/>
      <w:divBdr>
        <w:top w:val="none" w:sz="0" w:space="0" w:color="auto"/>
        <w:left w:val="none" w:sz="0" w:space="0" w:color="auto"/>
        <w:bottom w:val="none" w:sz="0" w:space="0" w:color="auto"/>
        <w:right w:val="none" w:sz="0" w:space="0" w:color="auto"/>
      </w:divBdr>
    </w:div>
    <w:div w:id="758335784">
      <w:bodyDiv w:val="1"/>
      <w:marLeft w:val="0"/>
      <w:marRight w:val="0"/>
      <w:marTop w:val="0"/>
      <w:marBottom w:val="0"/>
      <w:divBdr>
        <w:top w:val="none" w:sz="0" w:space="0" w:color="auto"/>
        <w:left w:val="none" w:sz="0" w:space="0" w:color="auto"/>
        <w:bottom w:val="none" w:sz="0" w:space="0" w:color="auto"/>
        <w:right w:val="none" w:sz="0" w:space="0" w:color="auto"/>
      </w:divBdr>
    </w:div>
    <w:div w:id="808862832">
      <w:bodyDiv w:val="1"/>
      <w:marLeft w:val="0"/>
      <w:marRight w:val="0"/>
      <w:marTop w:val="0"/>
      <w:marBottom w:val="0"/>
      <w:divBdr>
        <w:top w:val="none" w:sz="0" w:space="0" w:color="auto"/>
        <w:left w:val="none" w:sz="0" w:space="0" w:color="auto"/>
        <w:bottom w:val="none" w:sz="0" w:space="0" w:color="auto"/>
        <w:right w:val="none" w:sz="0" w:space="0" w:color="auto"/>
      </w:divBdr>
    </w:div>
    <w:div w:id="832836528">
      <w:bodyDiv w:val="1"/>
      <w:marLeft w:val="0"/>
      <w:marRight w:val="0"/>
      <w:marTop w:val="0"/>
      <w:marBottom w:val="0"/>
      <w:divBdr>
        <w:top w:val="none" w:sz="0" w:space="0" w:color="auto"/>
        <w:left w:val="none" w:sz="0" w:space="0" w:color="auto"/>
        <w:bottom w:val="none" w:sz="0" w:space="0" w:color="auto"/>
        <w:right w:val="none" w:sz="0" w:space="0" w:color="auto"/>
      </w:divBdr>
    </w:div>
    <w:div w:id="847871787">
      <w:bodyDiv w:val="1"/>
      <w:marLeft w:val="0"/>
      <w:marRight w:val="0"/>
      <w:marTop w:val="0"/>
      <w:marBottom w:val="0"/>
      <w:divBdr>
        <w:top w:val="none" w:sz="0" w:space="0" w:color="auto"/>
        <w:left w:val="none" w:sz="0" w:space="0" w:color="auto"/>
        <w:bottom w:val="none" w:sz="0" w:space="0" w:color="auto"/>
        <w:right w:val="none" w:sz="0" w:space="0" w:color="auto"/>
      </w:divBdr>
    </w:div>
    <w:div w:id="899943746">
      <w:bodyDiv w:val="1"/>
      <w:marLeft w:val="0"/>
      <w:marRight w:val="0"/>
      <w:marTop w:val="0"/>
      <w:marBottom w:val="0"/>
      <w:divBdr>
        <w:top w:val="none" w:sz="0" w:space="0" w:color="auto"/>
        <w:left w:val="none" w:sz="0" w:space="0" w:color="auto"/>
        <w:bottom w:val="none" w:sz="0" w:space="0" w:color="auto"/>
        <w:right w:val="none" w:sz="0" w:space="0" w:color="auto"/>
      </w:divBdr>
    </w:div>
    <w:div w:id="915283471">
      <w:bodyDiv w:val="1"/>
      <w:marLeft w:val="0"/>
      <w:marRight w:val="0"/>
      <w:marTop w:val="0"/>
      <w:marBottom w:val="0"/>
      <w:divBdr>
        <w:top w:val="none" w:sz="0" w:space="0" w:color="auto"/>
        <w:left w:val="none" w:sz="0" w:space="0" w:color="auto"/>
        <w:bottom w:val="none" w:sz="0" w:space="0" w:color="auto"/>
        <w:right w:val="none" w:sz="0" w:space="0" w:color="auto"/>
      </w:divBdr>
    </w:div>
    <w:div w:id="961108878">
      <w:bodyDiv w:val="1"/>
      <w:marLeft w:val="0"/>
      <w:marRight w:val="0"/>
      <w:marTop w:val="0"/>
      <w:marBottom w:val="0"/>
      <w:divBdr>
        <w:top w:val="none" w:sz="0" w:space="0" w:color="auto"/>
        <w:left w:val="none" w:sz="0" w:space="0" w:color="auto"/>
        <w:bottom w:val="none" w:sz="0" w:space="0" w:color="auto"/>
        <w:right w:val="none" w:sz="0" w:space="0" w:color="auto"/>
      </w:divBdr>
    </w:div>
    <w:div w:id="970089614">
      <w:bodyDiv w:val="1"/>
      <w:marLeft w:val="0"/>
      <w:marRight w:val="0"/>
      <w:marTop w:val="0"/>
      <w:marBottom w:val="0"/>
      <w:divBdr>
        <w:top w:val="none" w:sz="0" w:space="0" w:color="auto"/>
        <w:left w:val="none" w:sz="0" w:space="0" w:color="auto"/>
        <w:bottom w:val="none" w:sz="0" w:space="0" w:color="auto"/>
        <w:right w:val="none" w:sz="0" w:space="0" w:color="auto"/>
      </w:divBdr>
    </w:div>
    <w:div w:id="1050806054">
      <w:bodyDiv w:val="1"/>
      <w:marLeft w:val="0"/>
      <w:marRight w:val="0"/>
      <w:marTop w:val="0"/>
      <w:marBottom w:val="0"/>
      <w:divBdr>
        <w:top w:val="none" w:sz="0" w:space="0" w:color="auto"/>
        <w:left w:val="none" w:sz="0" w:space="0" w:color="auto"/>
        <w:bottom w:val="none" w:sz="0" w:space="0" w:color="auto"/>
        <w:right w:val="none" w:sz="0" w:space="0" w:color="auto"/>
      </w:divBdr>
    </w:div>
    <w:div w:id="1053429618">
      <w:bodyDiv w:val="1"/>
      <w:marLeft w:val="0"/>
      <w:marRight w:val="0"/>
      <w:marTop w:val="0"/>
      <w:marBottom w:val="0"/>
      <w:divBdr>
        <w:top w:val="none" w:sz="0" w:space="0" w:color="auto"/>
        <w:left w:val="none" w:sz="0" w:space="0" w:color="auto"/>
        <w:bottom w:val="none" w:sz="0" w:space="0" w:color="auto"/>
        <w:right w:val="none" w:sz="0" w:space="0" w:color="auto"/>
      </w:divBdr>
    </w:div>
    <w:div w:id="1095129957">
      <w:bodyDiv w:val="1"/>
      <w:marLeft w:val="0"/>
      <w:marRight w:val="0"/>
      <w:marTop w:val="0"/>
      <w:marBottom w:val="0"/>
      <w:divBdr>
        <w:top w:val="none" w:sz="0" w:space="0" w:color="auto"/>
        <w:left w:val="none" w:sz="0" w:space="0" w:color="auto"/>
        <w:bottom w:val="none" w:sz="0" w:space="0" w:color="auto"/>
        <w:right w:val="none" w:sz="0" w:space="0" w:color="auto"/>
      </w:divBdr>
    </w:div>
    <w:div w:id="1321737292">
      <w:bodyDiv w:val="1"/>
      <w:marLeft w:val="0"/>
      <w:marRight w:val="0"/>
      <w:marTop w:val="0"/>
      <w:marBottom w:val="0"/>
      <w:divBdr>
        <w:top w:val="none" w:sz="0" w:space="0" w:color="auto"/>
        <w:left w:val="none" w:sz="0" w:space="0" w:color="auto"/>
        <w:bottom w:val="none" w:sz="0" w:space="0" w:color="auto"/>
        <w:right w:val="none" w:sz="0" w:space="0" w:color="auto"/>
      </w:divBdr>
    </w:div>
    <w:div w:id="1360934465">
      <w:bodyDiv w:val="1"/>
      <w:marLeft w:val="0"/>
      <w:marRight w:val="0"/>
      <w:marTop w:val="0"/>
      <w:marBottom w:val="0"/>
      <w:divBdr>
        <w:top w:val="none" w:sz="0" w:space="0" w:color="auto"/>
        <w:left w:val="none" w:sz="0" w:space="0" w:color="auto"/>
        <w:bottom w:val="none" w:sz="0" w:space="0" w:color="auto"/>
        <w:right w:val="none" w:sz="0" w:space="0" w:color="auto"/>
      </w:divBdr>
    </w:div>
    <w:div w:id="1380127454">
      <w:bodyDiv w:val="1"/>
      <w:marLeft w:val="0"/>
      <w:marRight w:val="0"/>
      <w:marTop w:val="0"/>
      <w:marBottom w:val="0"/>
      <w:divBdr>
        <w:top w:val="none" w:sz="0" w:space="0" w:color="auto"/>
        <w:left w:val="none" w:sz="0" w:space="0" w:color="auto"/>
        <w:bottom w:val="none" w:sz="0" w:space="0" w:color="auto"/>
        <w:right w:val="none" w:sz="0" w:space="0" w:color="auto"/>
      </w:divBdr>
    </w:div>
    <w:div w:id="1419400773">
      <w:bodyDiv w:val="1"/>
      <w:marLeft w:val="0"/>
      <w:marRight w:val="0"/>
      <w:marTop w:val="0"/>
      <w:marBottom w:val="0"/>
      <w:divBdr>
        <w:top w:val="none" w:sz="0" w:space="0" w:color="auto"/>
        <w:left w:val="none" w:sz="0" w:space="0" w:color="auto"/>
        <w:bottom w:val="none" w:sz="0" w:space="0" w:color="auto"/>
        <w:right w:val="none" w:sz="0" w:space="0" w:color="auto"/>
      </w:divBdr>
    </w:div>
    <w:div w:id="1466309366">
      <w:bodyDiv w:val="1"/>
      <w:marLeft w:val="0"/>
      <w:marRight w:val="0"/>
      <w:marTop w:val="0"/>
      <w:marBottom w:val="0"/>
      <w:divBdr>
        <w:top w:val="none" w:sz="0" w:space="0" w:color="auto"/>
        <w:left w:val="none" w:sz="0" w:space="0" w:color="auto"/>
        <w:bottom w:val="none" w:sz="0" w:space="0" w:color="auto"/>
        <w:right w:val="none" w:sz="0" w:space="0" w:color="auto"/>
      </w:divBdr>
    </w:div>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 w:id="1618830284">
      <w:bodyDiv w:val="1"/>
      <w:marLeft w:val="0"/>
      <w:marRight w:val="0"/>
      <w:marTop w:val="0"/>
      <w:marBottom w:val="0"/>
      <w:divBdr>
        <w:top w:val="none" w:sz="0" w:space="0" w:color="auto"/>
        <w:left w:val="none" w:sz="0" w:space="0" w:color="auto"/>
        <w:bottom w:val="none" w:sz="0" w:space="0" w:color="auto"/>
        <w:right w:val="none" w:sz="0" w:space="0" w:color="auto"/>
      </w:divBdr>
    </w:div>
    <w:div w:id="1642346171">
      <w:bodyDiv w:val="1"/>
      <w:marLeft w:val="0"/>
      <w:marRight w:val="0"/>
      <w:marTop w:val="0"/>
      <w:marBottom w:val="0"/>
      <w:divBdr>
        <w:top w:val="none" w:sz="0" w:space="0" w:color="auto"/>
        <w:left w:val="none" w:sz="0" w:space="0" w:color="auto"/>
        <w:bottom w:val="none" w:sz="0" w:space="0" w:color="auto"/>
        <w:right w:val="none" w:sz="0" w:space="0" w:color="auto"/>
      </w:divBdr>
    </w:div>
    <w:div w:id="1672944762">
      <w:bodyDiv w:val="1"/>
      <w:marLeft w:val="0"/>
      <w:marRight w:val="0"/>
      <w:marTop w:val="0"/>
      <w:marBottom w:val="0"/>
      <w:divBdr>
        <w:top w:val="none" w:sz="0" w:space="0" w:color="auto"/>
        <w:left w:val="none" w:sz="0" w:space="0" w:color="auto"/>
        <w:bottom w:val="none" w:sz="0" w:space="0" w:color="auto"/>
        <w:right w:val="none" w:sz="0" w:space="0" w:color="auto"/>
      </w:divBdr>
    </w:div>
    <w:div w:id="1835144971">
      <w:bodyDiv w:val="1"/>
      <w:marLeft w:val="0"/>
      <w:marRight w:val="0"/>
      <w:marTop w:val="0"/>
      <w:marBottom w:val="0"/>
      <w:divBdr>
        <w:top w:val="none" w:sz="0" w:space="0" w:color="auto"/>
        <w:left w:val="none" w:sz="0" w:space="0" w:color="auto"/>
        <w:bottom w:val="none" w:sz="0" w:space="0" w:color="auto"/>
        <w:right w:val="none" w:sz="0" w:space="0" w:color="auto"/>
      </w:divBdr>
    </w:div>
    <w:div w:id="1856721743">
      <w:bodyDiv w:val="1"/>
      <w:marLeft w:val="0"/>
      <w:marRight w:val="0"/>
      <w:marTop w:val="0"/>
      <w:marBottom w:val="0"/>
      <w:divBdr>
        <w:top w:val="none" w:sz="0" w:space="0" w:color="auto"/>
        <w:left w:val="none" w:sz="0" w:space="0" w:color="auto"/>
        <w:bottom w:val="none" w:sz="0" w:space="0" w:color="auto"/>
        <w:right w:val="none" w:sz="0" w:space="0" w:color="auto"/>
      </w:divBdr>
    </w:div>
    <w:div w:id="1870145771">
      <w:bodyDiv w:val="1"/>
      <w:marLeft w:val="0"/>
      <w:marRight w:val="0"/>
      <w:marTop w:val="0"/>
      <w:marBottom w:val="0"/>
      <w:divBdr>
        <w:top w:val="none" w:sz="0" w:space="0" w:color="auto"/>
        <w:left w:val="none" w:sz="0" w:space="0" w:color="auto"/>
        <w:bottom w:val="none" w:sz="0" w:space="0" w:color="auto"/>
        <w:right w:val="none" w:sz="0" w:space="0" w:color="auto"/>
      </w:divBdr>
    </w:div>
    <w:div w:id="1959607154">
      <w:bodyDiv w:val="1"/>
      <w:marLeft w:val="0"/>
      <w:marRight w:val="0"/>
      <w:marTop w:val="0"/>
      <w:marBottom w:val="0"/>
      <w:divBdr>
        <w:top w:val="none" w:sz="0" w:space="0" w:color="auto"/>
        <w:left w:val="none" w:sz="0" w:space="0" w:color="auto"/>
        <w:bottom w:val="none" w:sz="0" w:space="0" w:color="auto"/>
        <w:right w:val="none" w:sz="0" w:space="0" w:color="auto"/>
      </w:divBdr>
    </w:div>
    <w:div w:id="1978729008">
      <w:bodyDiv w:val="1"/>
      <w:marLeft w:val="0"/>
      <w:marRight w:val="0"/>
      <w:marTop w:val="0"/>
      <w:marBottom w:val="0"/>
      <w:divBdr>
        <w:top w:val="none" w:sz="0" w:space="0" w:color="auto"/>
        <w:left w:val="none" w:sz="0" w:space="0" w:color="auto"/>
        <w:bottom w:val="none" w:sz="0" w:space="0" w:color="auto"/>
        <w:right w:val="none" w:sz="0" w:space="0" w:color="auto"/>
      </w:divBdr>
    </w:div>
    <w:div w:id="1984117011">
      <w:bodyDiv w:val="1"/>
      <w:marLeft w:val="0"/>
      <w:marRight w:val="0"/>
      <w:marTop w:val="0"/>
      <w:marBottom w:val="0"/>
      <w:divBdr>
        <w:top w:val="none" w:sz="0" w:space="0" w:color="auto"/>
        <w:left w:val="none" w:sz="0" w:space="0" w:color="auto"/>
        <w:bottom w:val="none" w:sz="0" w:space="0" w:color="auto"/>
        <w:right w:val="none" w:sz="0" w:space="0" w:color="auto"/>
      </w:divBdr>
    </w:div>
    <w:div w:id="2000227071">
      <w:bodyDiv w:val="1"/>
      <w:marLeft w:val="0"/>
      <w:marRight w:val="0"/>
      <w:marTop w:val="0"/>
      <w:marBottom w:val="0"/>
      <w:divBdr>
        <w:top w:val="none" w:sz="0" w:space="0" w:color="auto"/>
        <w:left w:val="none" w:sz="0" w:space="0" w:color="auto"/>
        <w:bottom w:val="none" w:sz="0" w:space="0" w:color="auto"/>
        <w:right w:val="none" w:sz="0" w:space="0" w:color="auto"/>
      </w:divBdr>
    </w:div>
    <w:div w:id="2112584053">
      <w:bodyDiv w:val="1"/>
      <w:marLeft w:val="0"/>
      <w:marRight w:val="0"/>
      <w:marTop w:val="0"/>
      <w:marBottom w:val="0"/>
      <w:divBdr>
        <w:top w:val="none" w:sz="0" w:space="0" w:color="auto"/>
        <w:left w:val="none" w:sz="0" w:space="0" w:color="auto"/>
        <w:bottom w:val="none" w:sz="0" w:space="0" w:color="auto"/>
        <w:right w:val="none" w:sz="0" w:space="0" w:color="auto"/>
      </w:divBdr>
    </w:div>
    <w:div w:id="212699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oracle.com/java" TargetMode="External"/><Relationship Id="rId2" Type="http://schemas.openxmlformats.org/officeDocument/2006/relationships/hyperlink" Target="https://learn.microsoft.com/en-us/dotnet/csharp/tour-of-csharp/" TargetMode="External"/><Relationship Id="rId1" Type="http://schemas.openxmlformats.org/officeDocument/2006/relationships/hyperlink" Target="https://www.heap.io/topics/what-is-a-tech-stack" TargetMode="External"/></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s.kocurek\Downloads\BP%20-%20word%20&#353;ablona\sablona_DP_BP.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KL8HY0yMyr74wjNS</b:Tag>
    <b:SourceType>Report</b:SourceType>
    <b:Author>
      <b:Author>
        <b:NameList>
          <b:Person>
            <b:Last>Svobodová</b:Last>
            <b:First>Jana</b:First>
          </b:Person>
        </b:NameList>
      </b:Author>
    </b:Author>
    <b:Year>2017</b:Year>
    <b:City>Praha</b:City>
    <b:ThesisType>Diplomová práce</b:ThesisType>
    <b:Institution>České vysoké učení technické v Praze</b:Institution>
    <b:ThesisSupervisor>prof. akad. arch. Jan Fišer</b:ThesisSupervisor>
    <b:Title>Skladovací systém</b:Title>
    <b:ShortTitle>Skladovací systém</b:ShortTitle>
    <b:RefOrder>2</b:RefOrder>
  </b:Source>
  <b:Source>
    <b:Tag>9eSXQiPDZxwOC0J0</b:Tag>
    <b:SourceType>Report</b:SourceType>
    <b:Author>
      <b:Author>
        <b:NameList>
          <b:Person>
            <b:Last>Toman</b:Last>
            <b:First>Marek</b:First>
          </b:Person>
        </b:NameList>
      </b:Author>
    </b:Author>
    <b:Year>2009</b:Year>
    <b:City>Ostrava</b:City>
    <b:ThesisType>Bakalářská práce</b:ThesisType>
    <b:Institution>Ostravská univerzita</b:Institution>
    <b:ThesisSupervisor>Doc. Ing. František Huňka, CSc.</b:ThesisSupervisor>
    <b:Title>Návrh a implementace informačního systému pro řízení prodeje a skladu prodejny</b:Title>
    <b:ShortTitle>Návrh a implementace informačního systému pro řízení prodeje a skladu prodejny</b:ShortTitle>
    <b:RefOrder>1</b:RefOrder>
  </b:Source>
  <b:Source>
    <b:Tag>8FsJrj0kgW2rgHTM</b:Tag>
    <b:SourceType>Report</b:SourceType>
    <b:Author>
      <b:Author>
        <b:NameList>
          <b:Person>
            <b:Last>Altschmied</b:Last>
            <b:First>Jiří</b:First>
          </b:Person>
        </b:NameList>
      </b:Author>
    </b:Author>
    <b:Year>2017</b:Year>
    <b:City>Liberec</b:City>
    <b:ThesisType>Bakalářská práce</b:ThesisType>
    <b:Institution>Technická univerzita v Liberci</b:Institution>
    <b:Title>Implementace systému skladového hospodářství ve výrobní společnosti</b:Title>
    <b:ShortTitle>Implementace systému skladového hospodářství ve výrobní společnosti</b:ShortTitle>
    <b:RefOrder>3</b:RefOrder>
  </b:Source>
  <b:Source>
    <b:Tag>dlrtUUcGGbRKgLbL</b:Tag>
    <b:SourceType>InternetSite</b:SourceType>
    <b:Year>2021</b:Year>
    <b:YearAccessed>2022-12-14</b:YearAccessed>
    <b:Publisher>Dotykačka s. r. o.</b:Publisher>
    <b:Medium>online</b:Medium>
    <b:Title>Dotykačka</b:Title>
    <b:ShortTitle>Dotykačka</b:ShortTitle>
    <b:URL>https://dotykacka.cz</b:URL>
    <b:RefOrder>4</b:RefOrder>
  </b:Source>
  <b:Source>
    <b:Tag>zcFFUKyL0WEwgtrL</b:Tag>
    <b:SourceType>InternetSite</b:SourceType>
    <b:Year>2022</b:Year>
    <b:YearAccessed>2022-12-14</b:YearAccessed>
    <b:Publisher>KARAT Software a. s.</b:Publisher>
    <b:Medium>online</b:Medium>
    <b:Title>Skladový systém Karat</b:Title>
    <b:ShortTitle>Skladový systém Karat</b:ShortTitle>
    <b:URL>https://www.karatsoftware.cz/erp-karat/skladovy-system</b:URL>
    <b:RefOrder>5</b:RefOrder>
  </b:Source>
  <b:Source>
    <b:Tag>PMt3O1wqAxyi4SXN</b:Tag>
    <b:SourceType>InternetSite</b:SourceType>
    <b:Year>2022</b:Year>
    <b:YearAccessed>2022-12-15</b:YearAccessed>
    <b:City>Ostrava</b:City>
    <b:Publisher>Itixo s.r.o</b:Publisher>
    <b:Medium>online</b:Medium>
    <b:Title>WMS Polabské mlékárny</b:Title>
    <b:ShortTitle>WMS Polabské mlékárny</b:ShortTitle>
    <b:URL>https://itixo.com/cs/projects/</b:URL>
    <b:RefOrder>6</b:RefOrder>
  </b:Source>
</b:Sources>
</file>

<file path=customXml/itemProps1.xml><?xml version="1.0" encoding="utf-8"?>
<ds:datastoreItem xmlns:ds="http://schemas.openxmlformats.org/officeDocument/2006/customXml" ds:itemID="{C294CD1B-0ACF-40FA-B3F6-54F1C9DDA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sablona_DP_BP.dot</Template>
  <TotalTime>1490</TotalTime>
  <Pages>23</Pages>
  <Words>1907</Words>
  <Characters>10870</Characters>
  <Application>Microsoft Office Word</Application>
  <DocSecurity>0</DocSecurity>
  <Lines>90</Lines>
  <Paragraphs>25</Paragraphs>
  <ScaleCrop>false</ScaleCrop>
  <HeadingPairs>
    <vt:vector size="2" baseType="variant">
      <vt:variant>
        <vt:lpstr>Název</vt:lpstr>
      </vt:variant>
      <vt:variant>
        <vt:i4>1</vt:i4>
      </vt:variant>
    </vt:vector>
  </HeadingPairs>
  <TitlesOfParts>
    <vt:vector size="1" baseType="lpstr">
      <vt:lpstr/>
    </vt:vector>
  </TitlesOfParts>
  <Company>OU</Company>
  <LinksUpToDate>false</LinksUpToDate>
  <CharactersWithSpaces>12752</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Kocůrek</dc:creator>
  <cp:keywords/>
  <cp:lastModifiedBy>Tomáš Kocůrek</cp:lastModifiedBy>
  <cp:revision>33</cp:revision>
  <dcterms:created xsi:type="dcterms:W3CDTF">2022-11-04T13:27:00Z</dcterms:created>
  <dcterms:modified xsi:type="dcterms:W3CDTF">2023-02-08T20:20:00Z</dcterms:modified>
</cp:coreProperties>
</file>